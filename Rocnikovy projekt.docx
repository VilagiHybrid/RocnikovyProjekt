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drawings/drawing1.xml" ContentType="application/vnd.openxmlformats-officedocument.drawingml.chartshap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CCE15A" w14:textId="77777777" w:rsidR="004524C4" w:rsidRPr="004524C4" w:rsidRDefault="00BA571F" w:rsidP="004524C4">
      <w:pPr>
        <w:widowControl w:val="0"/>
        <w:spacing w:after="0" w:line="240" w:lineRule="auto"/>
        <w:jc w:val="center"/>
        <w:rPr>
          <w:rFonts w:ascii="Times New Roman" w:eastAsia="Times New Roman" w:hAnsi="Times New Roman"/>
          <w:kern w:val="28"/>
          <w:sz w:val="32"/>
          <w:szCs w:val="20"/>
          <w:lang w:eastAsia="cs-CZ"/>
        </w:rPr>
      </w:pPr>
      <w:r>
        <w:rPr>
          <w:rFonts w:ascii="Times New Roman" w:eastAsia="Times New Roman" w:hAnsi="Times New Roman"/>
          <w:kern w:val="28"/>
          <w:sz w:val="32"/>
          <w:szCs w:val="20"/>
          <w:lang w:eastAsia="cs-CZ"/>
        </w:rPr>
        <w:t>STREDNÁ PRIEMYSELNÁ ŠKOLA ELEKTROTECHNICKÁ</w:t>
      </w:r>
    </w:p>
    <w:p w14:paraId="3EEE1196" w14:textId="5F580ED6" w:rsidR="004524C4" w:rsidRPr="004524C4" w:rsidRDefault="00B34FC1" w:rsidP="00ED240A">
      <w:pPr>
        <w:widowControl w:val="0"/>
        <w:spacing w:before="3000" w:after="0" w:line="240" w:lineRule="auto"/>
        <w:jc w:val="center"/>
        <w:rPr>
          <w:rFonts w:ascii="Times New Roman" w:eastAsia="Times New Roman" w:hAnsi="Times New Roman"/>
          <w:b/>
          <w:caps/>
          <w:kern w:val="28"/>
          <w:sz w:val="32"/>
          <w:szCs w:val="20"/>
          <w:lang w:eastAsia="cs-CZ"/>
        </w:rPr>
      </w:pPr>
      <w:r>
        <w:rPr>
          <w:rFonts w:ascii="Times New Roman" w:eastAsia="Times New Roman" w:hAnsi="Times New Roman"/>
          <w:b/>
          <w:caps/>
          <w:kern w:val="28"/>
          <w:sz w:val="32"/>
          <w:szCs w:val="20"/>
          <w:lang w:eastAsia="cs-CZ"/>
        </w:rPr>
        <w:t>FIREWALL</w:t>
      </w:r>
    </w:p>
    <w:p w14:paraId="4E2583CE" w14:textId="04BA2F5B" w:rsidR="004524C4" w:rsidRPr="004524C4" w:rsidRDefault="00B34FC1" w:rsidP="004524C4">
      <w:pPr>
        <w:widowControl w:val="0"/>
        <w:spacing w:before="240" w:after="0" w:line="240" w:lineRule="auto"/>
        <w:jc w:val="center"/>
        <w:rPr>
          <w:rFonts w:ascii="Times New Roman" w:eastAsia="Times New Roman" w:hAnsi="Times New Roman"/>
          <w:kern w:val="28"/>
          <w:sz w:val="28"/>
          <w:szCs w:val="20"/>
          <w:lang w:eastAsia="cs-CZ"/>
        </w:rPr>
      </w:pPr>
      <w:r>
        <w:rPr>
          <w:rFonts w:ascii="Times New Roman" w:eastAsia="Times New Roman" w:hAnsi="Times New Roman"/>
          <w:kern w:val="28"/>
          <w:sz w:val="28"/>
          <w:szCs w:val="20"/>
          <w:lang w:eastAsia="cs-CZ"/>
        </w:rPr>
        <w:t>ZÁKLADY A JEHO TYPY</w:t>
      </w:r>
    </w:p>
    <w:p w14:paraId="103E4749" w14:textId="68FEBE0B" w:rsidR="004524C4" w:rsidRPr="004524C4" w:rsidRDefault="00B34FC1" w:rsidP="009A1CD8">
      <w:pPr>
        <w:widowControl w:val="0"/>
        <w:spacing w:before="600" w:after="0" w:line="240" w:lineRule="auto"/>
        <w:jc w:val="center"/>
        <w:rPr>
          <w:rFonts w:ascii="Times New Roman" w:eastAsia="Times New Roman" w:hAnsi="Times New Roman"/>
          <w:b/>
          <w:kern w:val="28"/>
          <w:sz w:val="28"/>
          <w:szCs w:val="20"/>
          <w:lang w:eastAsia="cs-CZ"/>
        </w:rPr>
      </w:pPr>
      <w:r>
        <w:rPr>
          <w:rFonts w:ascii="Times New Roman" w:eastAsia="Times New Roman" w:hAnsi="Times New Roman"/>
          <w:b/>
          <w:kern w:val="28"/>
          <w:sz w:val="28"/>
          <w:szCs w:val="20"/>
          <w:lang w:eastAsia="cs-CZ"/>
        </w:rPr>
        <w:t>ADAM JÁN VILÁGI</w:t>
      </w:r>
    </w:p>
    <w:p w14:paraId="2BD880F4" w14:textId="4543D15B" w:rsidR="004524C4" w:rsidRPr="00057F74" w:rsidRDefault="1C32E74D" w:rsidP="7E8FC499">
      <w:pPr>
        <w:widowControl w:val="0"/>
        <w:spacing w:before="8000" w:after="0" w:line="240" w:lineRule="auto"/>
        <w:jc w:val="center"/>
        <w:rPr>
          <w:sz w:val="28"/>
          <w:szCs w:val="28"/>
        </w:rPr>
        <w:sectPr w:rsidR="004524C4" w:rsidRPr="00057F74" w:rsidSect="00F56E9A">
          <w:pgSz w:w="11906" w:h="16838" w:code="9"/>
          <w:pgMar w:top="1418" w:right="1418" w:bottom="1418" w:left="1985" w:header="851" w:footer="680" w:gutter="0"/>
          <w:cols w:space="708"/>
          <w:titlePg/>
          <w:docGrid w:linePitch="360"/>
        </w:sectPr>
      </w:pPr>
      <w:r w:rsidRPr="004524C4">
        <w:rPr>
          <w:rFonts w:ascii="Times New Roman" w:eastAsia="Times New Roman" w:hAnsi="Times New Roman"/>
          <w:kern w:val="28"/>
          <w:sz w:val="28"/>
          <w:szCs w:val="28"/>
          <w:lang w:eastAsia="cs-CZ"/>
        </w:rPr>
        <w:t>20</w:t>
      </w:r>
      <w:r w:rsidR="4186926C" w:rsidRPr="00057F74">
        <w:rPr>
          <w:rFonts w:ascii="Times New Roman" w:eastAsia="Times New Roman" w:hAnsi="Times New Roman"/>
          <w:kern w:val="28"/>
          <w:sz w:val="28"/>
          <w:szCs w:val="28"/>
          <w:lang w:eastAsia="cs-CZ"/>
        </w:rPr>
        <w:t>24</w:t>
      </w:r>
    </w:p>
    <w:p w14:paraId="2BD7DB45" w14:textId="45830590" w:rsidR="006B136F" w:rsidRPr="00F976B1" w:rsidRDefault="006B136F" w:rsidP="006B136F">
      <w:pPr>
        <w:pStyle w:val="NadpisKapitoly"/>
        <w:numPr>
          <w:ilvl w:val="0"/>
          <w:numId w:val="0"/>
        </w:numPr>
        <w:rPr>
          <w:color w:val="A6A6A6"/>
        </w:rPr>
      </w:pPr>
      <w:bookmarkStart w:id="0" w:name="_Toc102191181"/>
      <w:r w:rsidRPr="00F976B1">
        <w:lastRenderedPageBreak/>
        <w:t>Obsah</w:t>
      </w:r>
    </w:p>
    <w:p w14:paraId="1303BC9D" w14:textId="3D0EB56A" w:rsidR="006B136F" w:rsidRDefault="7E8FC499" w:rsidP="7E8FC499">
      <w:pPr>
        <w:pStyle w:val="Obsah1"/>
        <w:tabs>
          <w:tab w:val="clear" w:pos="8493"/>
          <w:tab w:val="right" w:leader="dot" w:pos="8490"/>
        </w:tabs>
        <w:rPr>
          <w:rFonts w:ascii="Calibri" w:hAnsi="Calibri"/>
          <w:b w:val="0"/>
          <w:bCs w:val="0"/>
          <w:sz w:val="22"/>
          <w:szCs w:val="22"/>
          <w:lang w:eastAsia="sk-SK"/>
        </w:rPr>
      </w:pPr>
      <w:r>
        <w:fldChar w:fldCharType="begin"/>
      </w:r>
      <w:r w:rsidR="00BD2503">
        <w:instrText>TOC \o "1-9" \z \u</w:instrText>
      </w:r>
      <w:r>
        <w:fldChar w:fldCharType="separate"/>
      </w:r>
      <w:r>
        <w:t>Obsah</w:t>
      </w:r>
      <w:r w:rsidR="00BD2503">
        <w:tab/>
      </w:r>
      <w:r w:rsidR="00BD2503">
        <w:fldChar w:fldCharType="begin"/>
      </w:r>
      <w:r w:rsidR="00BD2503">
        <w:instrText>PAGEREF  \h</w:instrText>
      </w:r>
      <w:r w:rsidR="00BD2503">
        <w:fldChar w:fldCharType="separate"/>
      </w:r>
      <w:r>
        <w:t>1</w:t>
      </w:r>
      <w:r w:rsidR="00BD2503">
        <w:fldChar w:fldCharType="end"/>
      </w:r>
    </w:p>
    <w:p w14:paraId="11677EA6" w14:textId="41716EA0" w:rsidR="006B136F" w:rsidRDefault="7E8FC499" w:rsidP="7E8FC499">
      <w:pPr>
        <w:pStyle w:val="Obsah1"/>
        <w:tabs>
          <w:tab w:val="clear" w:pos="8493"/>
          <w:tab w:val="right" w:leader="dot" w:pos="8490"/>
        </w:tabs>
        <w:rPr>
          <w:rFonts w:ascii="Calibri" w:hAnsi="Calibri"/>
          <w:b w:val="0"/>
          <w:bCs w:val="0"/>
          <w:sz w:val="22"/>
          <w:szCs w:val="22"/>
          <w:lang w:eastAsia="sk-SK"/>
        </w:rPr>
      </w:pPr>
      <w:r>
        <w:t>Anotácia</w:t>
      </w:r>
      <w:r w:rsidR="006B136F">
        <w:tab/>
      </w:r>
      <w:r w:rsidR="006B136F">
        <w:fldChar w:fldCharType="begin"/>
      </w:r>
      <w:r w:rsidR="006B136F">
        <w:instrText>PAGEREF  \h</w:instrText>
      </w:r>
      <w:r w:rsidR="006B136F">
        <w:fldChar w:fldCharType="separate"/>
      </w:r>
      <w:r>
        <w:t>2</w:t>
      </w:r>
      <w:r w:rsidR="006B136F">
        <w:fldChar w:fldCharType="end"/>
      </w:r>
    </w:p>
    <w:p w14:paraId="4A724ED7" w14:textId="776F18A8" w:rsidR="006B136F" w:rsidRDefault="7E8FC499" w:rsidP="7E8FC499">
      <w:pPr>
        <w:pStyle w:val="Obsah1"/>
        <w:tabs>
          <w:tab w:val="clear" w:pos="8493"/>
          <w:tab w:val="left" w:pos="480"/>
          <w:tab w:val="right" w:leader="dot" w:pos="8490"/>
        </w:tabs>
        <w:rPr>
          <w:rFonts w:ascii="Calibri" w:hAnsi="Calibri"/>
          <w:sz w:val="22"/>
          <w:szCs w:val="22"/>
          <w:lang w:eastAsia="sk-SK"/>
        </w:rPr>
      </w:pPr>
      <w:r>
        <w:t>1</w:t>
      </w:r>
      <w:r w:rsidR="006B136F">
        <w:tab/>
      </w:r>
      <w:r>
        <w:t>Úvod do Firewallov</w:t>
      </w:r>
      <w:r w:rsidR="006B136F">
        <w:tab/>
      </w:r>
      <w:r w:rsidR="006B136F">
        <w:fldChar w:fldCharType="begin"/>
      </w:r>
      <w:r w:rsidR="006B136F">
        <w:instrText>PAGEREF  \h</w:instrText>
      </w:r>
      <w:r w:rsidR="006B136F">
        <w:fldChar w:fldCharType="separate"/>
      </w:r>
      <w:r>
        <w:t>3</w:t>
      </w:r>
      <w:r w:rsidR="006B136F">
        <w:fldChar w:fldCharType="end"/>
      </w:r>
    </w:p>
    <w:p w14:paraId="1E477236" w14:textId="593C5252" w:rsidR="006B136F" w:rsidRDefault="7E8FC499" w:rsidP="7E8FC499">
      <w:pPr>
        <w:pStyle w:val="Obsah2"/>
        <w:tabs>
          <w:tab w:val="clear" w:pos="8493"/>
          <w:tab w:val="left" w:pos="720"/>
          <w:tab w:val="right" w:leader="dot" w:pos="8490"/>
        </w:tabs>
        <w:rPr>
          <w:rFonts w:ascii="Calibri" w:hAnsi="Calibri"/>
          <w:sz w:val="22"/>
          <w:szCs w:val="22"/>
          <w:lang w:eastAsia="sk-SK"/>
        </w:rPr>
      </w:pPr>
      <w:r>
        <w:t>1.1</w:t>
      </w:r>
      <w:r w:rsidR="006B136F">
        <w:tab/>
      </w:r>
      <w:r>
        <w:t>Definícia Firewallu</w:t>
      </w:r>
      <w:r w:rsidR="006B136F">
        <w:tab/>
      </w:r>
      <w:r w:rsidR="006B136F">
        <w:fldChar w:fldCharType="begin"/>
      </w:r>
      <w:r w:rsidR="006B136F">
        <w:instrText>PAGEREF  \h</w:instrText>
      </w:r>
      <w:r w:rsidR="006B136F">
        <w:fldChar w:fldCharType="separate"/>
      </w:r>
      <w:r>
        <w:t>4</w:t>
      </w:r>
      <w:r w:rsidR="006B136F">
        <w:fldChar w:fldCharType="end"/>
      </w:r>
    </w:p>
    <w:p w14:paraId="35F54EDF" w14:textId="64097845" w:rsidR="006B136F" w:rsidRDefault="7E8FC499" w:rsidP="7E8FC499">
      <w:pPr>
        <w:pStyle w:val="Obsah2"/>
        <w:tabs>
          <w:tab w:val="clear" w:pos="8493"/>
          <w:tab w:val="left" w:pos="720"/>
          <w:tab w:val="right" w:leader="dot" w:pos="8490"/>
        </w:tabs>
        <w:rPr>
          <w:rFonts w:ascii="Calibri" w:hAnsi="Calibri"/>
          <w:sz w:val="22"/>
          <w:szCs w:val="22"/>
          <w:lang w:eastAsia="sk-SK"/>
        </w:rPr>
      </w:pPr>
      <w:r>
        <w:t>1.2</w:t>
      </w:r>
      <w:r w:rsidR="006B136F">
        <w:tab/>
      </w:r>
      <w:r>
        <w:t>História Firewallu</w:t>
      </w:r>
      <w:r w:rsidR="006B136F">
        <w:tab/>
      </w:r>
      <w:r w:rsidR="006B136F">
        <w:fldChar w:fldCharType="begin"/>
      </w:r>
      <w:r w:rsidR="006B136F">
        <w:instrText>PAGEREF  \h</w:instrText>
      </w:r>
      <w:r w:rsidR="006B136F">
        <w:fldChar w:fldCharType="separate"/>
      </w:r>
      <w:r>
        <w:t>4</w:t>
      </w:r>
      <w:r w:rsidR="006B136F">
        <w:fldChar w:fldCharType="end"/>
      </w:r>
    </w:p>
    <w:p w14:paraId="1EDF7EE8" w14:textId="163C7410" w:rsidR="006B136F" w:rsidRDefault="7E8FC499" w:rsidP="7E8FC499">
      <w:pPr>
        <w:pStyle w:val="Obsah1"/>
        <w:tabs>
          <w:tab w:val="clear" w:pos="8493"/>
          <w:tab w:val="left" w:pos="480"/>
          <w:tab w:val="right" w:leader="dot" w:pos="8490"/>
        </w:tabs>
        <w:rPr>
          <w:rFonts w:ascii="Calibri" w:hAnsi="Calibri"/>
          <w:sz w:val="22"/>
          <w:szCs w:val="22"/>
          <w:lang w:eastAsia="sk-SK"/>
        </w:rPr>
      </w:pPr>
      <w:r>
        <w:t>2</w:t>
      </w:r>
      <w:r w:rsidR="006B136F">
        <w:tab/>
      </w:r>
      <w:r>
        <w:t>Typy Firewallu</w:t>
      </w:r>
      <w:r w:rsidR="006B136F">
        <w:tab/>
      </w:r>
      <w:r w:rsidR="006B136F">
        <w:fldChar w:fldCharType="begin"/>
      </w:r>
      <w:r w:rsidR="006B136F">
        <w:instrText>PAGEREF  \h</w:instrText>
      </w:r>
      <w:r w:rsidR="006B136F">
        <w:fldChar w:fldCharType="separate"/>
      </w:r>
      <w:r>
        <w:t>4</w:t>
      </w:r>
      <w:r w:rsidR="006B136F">
        <w:fldChar w:fldCharType="end"/>
      </w:r>
    </w:p>
    <w:p w14:paraId="7F143F1A" w14:textId="33FB4504" w:rsidR="006B136F" w:rsidRDefault="7E8FC499" w:rsidP="7E8FC499">
      <w:pPr>
        <w:pStyle w:val="Obsah2"/>
        <w:tabs>
          <w:tab w:val="clear" w:pos="8493"/>
          <w:tab w:val="left" w:pos="720"/>
          <w:tab w:val="right" w:leader="dot" w:pos="8490"/>
        </w:tabs>
        <w:rPr>
          <w:rFonts w:ascii="Calibri" w:hAnsi="Calibri"/>
          <w:sz w:val="22"/>
          <w:szCs w:val="22"/>
          <w:lang w:eastAsia="sk-SK"/>
        </w:rPr>
      </w:pPr>
      <w:r>
        <w:t>2.1</w:t>
      </w:r>
      <w:r w:rsidR="006B136F">
        <w:tab/>
      </w:r>
      <w:r>
        <w:t>Sieťový Firewall</w:t>
      </w:r>
      <w:r w:rsidR="006B136F">
        <w:tab/>
      </w:r>
      <w:r w:rsidR="006B136F">
        <w:fldChar w:fldCharType="begin"/>
      </w:r>
      <w:r w:rsidR="006B136F">
        <w:instrText>PAGEREF  \h</w:instrText>
      </w:r>
      <w:r w:rsidR="006B136F">
        <w:fldChar w:fldCharType="separate"/>
      </w:r>
      <w:r>
        <w:t>5</w:t>
      </w:r>
      <w:r w:rsidR="006B136F">
        <w:fldChar w:fldCharType="end"/>
      </w:r>
    </w:p>
    <w:p w14:paraId="46C5CAD2" w14:textId="5BBE7004" w:rsidR="006B136F" w:rsidRDefault="7E8FC499" w:rsidP="7E8FC499">
      <w:pPr>
        <w:pStyle w:val="Obsah2"/>
        <w:tabs>
          <w:tab w:val="clear" w:pos="8493"/>
          <w:tab w:val="left" w:pos="720"/>
          <w:tab w:val="right" w:leader="dot" w:pos="8490"/>
        </w:tabs>
        <w:rPr>
          <w:rFonts w:ascii="Calibri" w:hAnsi="Calibri"/>
          <w:sz w:val="22"/>
          <w:szCs w:val="22"/>
          <w:lang w:eastAsia="sk-SK"/>
        </w:rPr>
      </w:pPr>
      <w:r>
        <w:t>2.2</w:t>
      </w:r>
      <w:r w:rsidR="006B136F">
        <w:tab/>
      </w:r>
      <w:r>
        <w:t>Aplikačný firewall</w:t>
      </w:r>
      <w:r w:rsidR="006B136F">
        <w:tab/>
      </w:r>
      <w:r w:rsidR="006B136F">
        <w:fldChar w:fldCharType="begin"/>
      </w:r>
      <w:r w:rsidR="006B136F">
        <w:instrText>PAGEREF  \h</w:instrText>
      </w:r>
      <w:r w:rsidR="006B136F">
        <w:fldChar w:fldCharType="separate"/>
      </w:r>
      <w:r>
        <w:t>5</w:t>
      </w:r>
      <w:r w:rsidR="006B136F">
        <w:fldChar w:fldCharType="end"/>
      </w:r>
    </w:p>
    <w:p w14:paraId="2D02B63A" w14:textId="2BA1934A" w:rsidR="006B136F" w:rsidRDefault="7E8FC499" w:rsidP="7E8FC499">
      <w:pPr>
        <w:pStyle w:val="Obsah2"/>
        <w:tabs>
          <w:tab w:val="clear" w:pos="8493"/>
          <w:tab w:val="left" w:pos="720"/>
          <w:tab w:val="right" w:leader="dot" w:pos="8490"/>
        </w:tabs>
        <w:rPr>
          <w:rFonts w:ascii="Calibri" w:hAnsi="Calibri"/>
          <w:sz w:val="22"/>
          <w:szCs w:val="22"/>
          <w:lang w:eastAsia="sk-SK"/>
        </w:rPr>
      </w:pPr>
      <w:r>
        <w:t>2.3</w:t>
      </w:r>
      <w:r w:rsidR="006B136F">
        <w:tab/>
      </w:r>
      <w:r>
        <w:t>Cloudový firewall</w:t>
      </w:r>
      <w:r w:rsidR="006B136F">
        <w:tab/>
      </w:r>
      <w:r w:rsidR="006B136F">
        <w:fldChar w:fldCharType="begin"/>
      </w:r>
      <w:r w:rsidR="006B136F">
        <w:instrText>PAGEREF  \h</w:instrText>
      </w:r>
      <w:r w:rsidR="006B136F">
        <w:fldChar w:fldCharType="separate"/>
      </w:r>
      <w:r>
        <w:t>5</w:t>
      </w:r>
      <w:r w:rsidR="006B136F">
        <w:fldChar w:fldCharType="end"/>
      </w:r>
    </w:p>
    <w:p w14:paraId="5C15A40A" w14:textId="67B24AA8" w:rsidR="006B136F" w:rsidRDefault="7E8FC499" w:rsidP="7E8FC499">
      <w:pPr>
        <w:pStyle w:val="Obsah1"/>
        <w:tabs>
          <w:tab w:val="clear" w:pos="8493"/>
          <w:tab w:val="left" w:pos="480"/>
          <w:tab w:val="right" w:leader="dot" w:pos="8490"/>
        </w:tabs>
        <w:rPr>
          <w:rFonts w:ascii="Calibri" w:hAnsi="Calibri"/>
          <w:b w:val="0"/>
          <w:bCs w:val="0"/>
          <w:sz w:val="22"/>
          <w:szCs w:val="22"/>
          <w:lang w:eastAsia="sk-SK"/>
        </w:rPr>
      </w:pPr>
      <w:r>
        <w:t>3</w:t>
      </w:r>
      <w:r w:rsidR="006B136F">
        <w:tab/>
      </w:r>
      <w:r>
        <w:t>Funkcie Firewallu</w:t>
      </w:r>
      <w:r w:rsidR="006B136F">
        <w:tab/>
      </w:r>
      <w:r w:rsidR="006B136F">
        <w:fldChar w:fldCharType="begin"/>
      </w:r>
      <w:r w:rsidR="006B136F">
        <w:instrText>PAGEREF  \h</w:instrText>
      </w:r>
      <w:r w:rsidR="006B136F">
        <w:fldChar w:fldCharType="separate"/>
      </w:r>
      <w:r>
        <w:t>5</w:t>
      </w:r>
      <w:r w:rsidR="006B136F">
        <w:fldChar w:fldCharType="end"/>
      </w:r>
    </w:p>
    <w:p w14:paraId="4542ECB9" w14:textId="09F95BF8" w:rsidR="006B136F" w:rsidRDefault="7E8FC499" w:rsidP="7E8FC499">
      <w:pPr>
        <w:pStyle w:val="Obsah2"/>
        <w:tabs>
          <w:tab w:val="clear" w:pos="8493"/>
          <w:tab w:val="left" w:pos="720"/>
          <w:tab w:val="right" w:leader="dot" w:pos="8490"/>
        </w:tabs>
        <w:rPr>
          <w:rFonts w:ascii="Calibri" w:hAnsi="Calibri"/>
          <w:sz w:val="22"/>
          <w:szCs w:val="22"/>
          <w:lang w:eastAsia="sk-SK"/>
        </w:rPr>
      </w:pPr>
      <w:r>
        <w:t>3.1</w:t>
      </w:r>
      <w:r w:rsidR="006B136F">
        <w:tab/>
      </w:r>
      <w:r>
        <w:t>Schválenie/Blokovanie</w:t>
      </w:r>
      <w:r w:rsidR="006B136F">
        <w:tab/>
      </w:r>
      <w:r w:rsidR="006B136F">
        <w:fldChar w:fldCharType="begin"/>
      </w:r>
      <w:r w:rsidR="006B136F">
        <w:instrText>PAGEREF  \h</w:instrText>
      </w:r>
      <w:r w:rsidR="006B136F">
        <w:fldChar w:fldCharType="separate"/>
      </w:r>
      <w:r>
        <w:t>6</w:t>
      </w:r>
      <w:r w:rsidR="006B136F">
        <w:fldChar w:fldCharType="end"/>
      </w:r>
    </w:p>
    <w:p w14:paraId="33804DEC" w14:textId="205A8ADC" w:rsidR="006B136F" w:rsidRDefault="7E8FC499" w:rsidP="7E8FC499">
      <w:pPr>
        <w:pStyle w:val="Obsah2"/>
        <w:tabs>
          <w:tab w:val="clear" w:pos="8493"/>
          <w:tab w:val="left" w:pos="720"/>
          <w:tab w:val="right" w:leader="dot" w:pos="8490"/>
        </w:tabs>
        <w:rPr>
          <w:rFonts w:ascii="Calibri" w:hAnsi="Calibri"/>
          <w:sz w:val="22"/>
          <w:szCs w:val="22"/>
          <w:lang w:eastAsia="sk-SK"/>
        </w:rPr>
      </w:pPr>
      <w:r>
        <w:t>3.2</w:t>
      </w:r>
      <w:r w:rsidR="006B136F">
        <w:tab/>
      </w:r>
      <w:r>
        <w:t>Network Address Translation (NAT)</w:t>
      </w:r>
      <w:r w:rsidR="006B136F">
        <w:tab/>
      </w:r>
      <w:r w:rsidR="006B136F">
        <w:fldChar w:fldCharType="begin"/>
      </w:r>
      <w:r w:rsidR="006B136F">
        <w:instrText>PAGEREF  \h</w:instrText>
      </w:r>
      <w:r w:rsidR="006B136F">
        <w:fldChar w:fldCharType="separate"/>
      </w:r>
      <w:r>
        <w:t>6</w:t>
      </w:r>
      <w:r w:rsidR="006B136F">
        <w:fldChar w:fldCharType="end"/>
      </w:r>
    </w:p>
    <w:p w14:paraId="5C3A32F8" w14:textId="6D4B2708" w:rsidR="006B136F" w:rsidRDefault="7E8FC499" w:rsidP="7E8FC499">
      <w:pPr>
        <w:pStyle w:val="Obsah3"/>
        <w:tabs>
          <w:tab w:val="clear" w:pos="8493"/>
          <w:tab w:val="left" w:pos="1200"/>
          <w:tab w:val="right" w:leader="dot" w:pos="8490"/>
        </w:tabs>
        <w:rPr>
          <w:rFonts w:ascii="Calibri" w:hAnsi="Calibri"/>
          <w:sz w:val="22"/>
          <w:szCs w:val="22"/>
          <w:lang w:eastAsia="sk-SK"/>
        </w:rPr>
      </w:pPr>
      <w:r>
        <w:t>3.2.1</w:t>
      </w:r>
      <w:r w:rsidR="006B136F">
        <w:tab/>
      </w:r>
      <w:r>
        <w:t>Implementácia NAT</w:t>
      </w:r>
      <w:r w:rsidR="006B136F">
        <w:tab/>
      </w:r>
      <w:r w:rsidR="006B136F">
        <w:fldChar w:fldCharType="begin"/>
      </w:r>
      <w:r w:rsidR="006B136F">
        <w:instrText>PAGEREF  \h</w:instrText>
      </w:r>
      <w:r w:rsidR="006B136F">
        <w:fldChar w:fldCharType="separate"/>
      </w:r>
      <w:r>
        <w:t>6</w:t>
      </w:r>
      <w:r w:rsidR="006B136F">
        <w:fldChar w:fldCharType="end"/>
      </w:r>
    </w:p>
    <w:p w14:paraId="3FC244F0" w14:textId="572E96F0" w:rsidR="006B136F" w:rsidRDefault="7E8FC499" w:rsidP="7E8FC499">
      <w:pPr>
        <w:pStyle w:val="Obsah2"/>
        <w:tabs>
          <w:tab w:val="clear" w:pos="8493"/>
          <w:tab w:val="left" w:pos="720"/>
          <w:tab w:val="right" w:leader="dot" w:pos="8490"/>
        </w:tabs>
        <w:rPr>
          <w:rFonts w:ascii="Calibri" w:hAnsi="Calibri"/>
          <w:sz w:val="22"/>
          <w:szCs w:val="22"/>
          <w:lang w:eastAsia="sk-SK"/>
        </w:rPr>
      </w:pPr>
      <w:r>
        <w:t>3.3</w:t>
      </w:r>
      <w:r w:rsidR="006B136F">
        <w:tab/>
      </w:r>
      <w:r>
        <w:t>Zaznamenávanie a generovanie správ</w:t>
      </w:r>
      <w:r w:rsidR="006B136F">
        <w:tab/>
      </w:r>
      <w:r w:rsidR="006B136F">
        <w:fldChar w:fldCharType="begin"/>
      </w:r>
      <w:r w:rsidR="006B136F">
        <w:instrText>PAGEREF  \h</w:instrText>
      </w:r>
      <w:r w:rsidR="006B136F">
        <w:fldChar w:fldCharType="separate"/>
      </w:r>
      <w:r>
        <w:t>6</w:t>
      </w:r>
      <w:r w:rsidR="006B136F">
        <w:fldChar w:fldCharType="end"/>
      </w:r>
    </w:p>
    <w:p w14:paraId="1ADB73CC" w14:textId="4105DDA5" w:rsidR="006B136F" w:rsidRDefault="7E8FC499" w:rsidP="7E8FC499">
      <w:pPr>
        <w:pStyle w:val="Obsah3"/>
        <w:tabs>
          <w:tab w:val="clear" w:pos="8493"/>
          <w:tab w:val="left" w:pos="1200"/>
          <w:tab w:val="right" w:leader="dot" w:pos="8490"/>
        </w:tabs>
        <w:rPr>
          <w:rFonts w:ascii="Calibri" w:hAnsi="Calibri"/>
          <w:sz w:val="22"/>
          <w:szCs w:val="22"/>
          <w:lang w:eastAsia="sk-SK"/>
        </w:rPr>
      </w:pPr>
      <w:r>
        <w:t>3.3.1</w:t>
      </w:r>
      <w:r w:rsidR="006B136F">
        <w:tab/>
      </w:r>
      <w:r>
        <w:t>Zaznamenávanie správ</w:t>
      </w:r>
      <w:r w:rsidR="006B136F">
        <w:tab/>
      </w:r>
      <w:r w:rsidR="006B136F">
        <w:fldChar w:fldCharType="begin"/>
      </w:r>
      <w:r w:rsidR="006B136F">
        <w:instrText>PAGEREF  \h</w:instrText>
      </w:r>
      <w:r w:rsidR="006B136F">
        <w:fldChar w:fldCharType="separate"/>
      </w:r>
      <w:r>
        <w:t>6</w:t>
      </w:r>
      <w:r w:rsidR="006B136F">
        <w:fldChar w:fldCharType="end"/>
      </w:r>
    </w:p>
    <w:p w14:paraId="7E0C800E" w14:textId="2BB14FA5" w:rsidR="7E8FC499" w:rsidRDefault="7E8FC499" w:rsidP="7E8FC499">
      <w:pPr>
        <w:pStyle w:val="Obsah2"/>
        <w:tabs>
          <w:tab w:val="clear" w:pos="8493"/>
          <w:tab w:val="left" w:pos="720"/>
          <w:tab w:val="right" w:leader="dot" w:pos="8490"/>
        </w:tabs>
      </w:pPr>
      <w:r>
        <w:t>3.4</w:t>
      </w:r>
      <w:r>
        <w:tab/>
        <w:t>Generovanie správ</w:t>
      </w:r>
      <w:r>
        <w:tab/>
      </w:r>
      <w:r>
        <w:fldChar w:fldCharType="begin"/>
      </w:r>
      <w:r>
        <w:instrText>PAGEREF  \h</w:instrText>
      </w:r>
      <w:r>
        <w:fldChar w:fldCharType="separate"/>
      </w:r>
      <w:r>
        <w:t>7</w:t>
      </w:r>
      <w:r>
        <w:fldChar w:fldCharType="end"/>
      </w:r>
    </w:p>
    <w:p w14:paraId="549127FB" w14:textId="068AA7BD" w:rsidR="7E8FC499" w:rsidRDefault="7E8FC499" w:rsidP="7E8FC499">
      <w:pPr>
        <w:pStyle w:val="Obsah1"/>
        <w:tabs>
          <w:tab w:val="clear" w:pos="8493"/>
          <w:tab w:val="left" w:pos="480"/>
          <w:tab w:val="right" w:leader="dot" w:pos="8490"/>
        </w:tabs>
      </w:pPr>
      <w:r>
        <w:t>4</w:t>
      </w:r>
      <w:r>
        <w:tab/>
        <w:t>Postup pre správnu ochranu</w:t>
      </w:r>
      <w:r>
        <w:tab/>
      </w:r>
      <w:r>
        <w:fldChar w:fldCharType="begin"/>
      </w:r>
      <w:r>
        <w:instrText>PAGEREF  \h</w:instrText>
      </w:r>
      <w:r>
        <w:fldChar w:fldCharType="separate"/>
      </w:r>
      <w:r>
        <w:t>7</w:t>
      </w:r>
      <w:r>
        <w:fldChar w:fldCharType="end"/>
      </w:r>
    </w:p>
    <w:p w14:paraId="46243257" w14:textId="60B6AEA9" w:rsidR="7E8FC499" w:rsidRDefault="7E8FC499" w:rsidP="7E8FC499">
      <w:pPr>
        <w:pStyle w:val="Obsah2"/>
        <w:tabs>
          <w:tab w:val="clear" w:pos="8493"/>
          <w:tab w:val="left" w:pos="720"/>
          <w:tab w:val="right" w:leader="dot" w:pos="8490"/>
        </w:tabs>
      </w:pPr>
      <w:r>
        <w:t>4.1</w:t>
      </w:r>
      <w:r>
        <w:tab/>
        <w:t>Pravidelné aktualizácie</w:t>
      </w:r>
      <w:r>
        <w:tab/>
      </w:r>
      <w:r>
        <w:fldChar w:fldCharType="begin"/>
      </w:r>
      <w:r>
        <w:instrText>PAGEREF  \h</w:instrText>
      </w:r>
      <w:r>
        <w:fldChar w:fldCharType="separate"/>
      </w:r>
      <w:r>
        <w:t>8</w:t>
      </w:r>
      <w:r>
        <w:fldChar w:fldCharType="end"/>
      </w:r>
    </w:p>
    <w:p w14:paraId="16FAAB5C" w14:textId="2E2F3D07" w:rsidR="7E8FC499" w:rsidRDefault="7E8FC499" w:rsidP="7E8FC499">
      <w:pPr>
        <w:pStyle w:val="Obsah2"/>
        <w:tabs>
          <w:tab w:val="clear" w:pos="8493"/>
          <w:tab w:val="left" w:pos="720"/>
          <w:tab w:val="right" w:leader="dot" w:pos="8490"/>
        </w:tabs>
      </w:pPr>
      <w:r>
        <w:t>4.2</w:t>
      </w:r>
      <w:r>
        <w:tab/>
        <w:t>Zavedenie pravidiel</w:t>
      </w:r>
      <w:r>
        <w:tab/>
      </w:r>
      <w:r>
        <w:fldChar w:fldCharType="begin"/>
      </w:r>
      <w:r>
        <w:instrText>PAGEREF  \h</w:instrText>
      </w:r>
      <w:r>
        <w:fldChar w:fldCharType="separate"/>
      </w:r>
      <w:r>
        <w:t>8</w:t>
      </w:r>
      <w:r>
        <w:fldChar w:fldCharType="end"/>
      </w:r>
    </w:p>
    <w:p w14:paraId="51F8E362" w14:textId="213590FF" w:rsidR="7E8FC499" w:rsidRDefault="7E8FC499" w:rsidP="7E8FC499">
      <w:pPr>
        <w:pStyle w:val="Obsah2"/>
        <w:tabs>
          <w:tab w:val="clear" w:pos="8493"/>
          <w:tab w:val="left" w:pos="720"/>
          <w:tab w:val="right" w:leader="dot" w:pos="8490"/>
        </w:tabs>
      </w:pPr>
      <w:r>
        <w:t>4.3</w:t>
      </w:r>
      <w:r>
        <w:tab/>
        <w:t>Technické opatrenia</w:t>
      </w:r>
      <w:r>
        <w:tab/>
      </w:r>
      <w:r>
        <w:fldChar w:fldCharType="begin"/>
      </w:r>
      <w:r>
        <w:instrText>PAGEREF  \h</w:instrText>
      </w:r>
      <w:r>
        <w:fldChar w:fldCharType="separate"/>
      </w:r>
      <w:r>
        <w:t>8</w:t>
      </w:r>
      <w:r>
        <w:fldChar w:fldCharType="end"/>
      </w:r>
    </w:p>
    <w:p w14:paraId="5BBC75CA" w14:textId="3C60E188" w:rsidR="7E8FC499" w:rsidRDefault="7E8FC499" w:rsidP="7E8FC499">
      <w:pPr>
        <w:pStyle w:val="Obsah3"/>
        <w:tabs>
          <w:tab w:val="clear" w:pos="8493"/>
          <w:tab w:val="left" w:pos="1200"/>
          <w:tab w:val="right" w:leader="dot" w:pos="8490"/>
        </w:tabs>
      </w:pPr>
      <w:r>
        <w:t>4.3.1</w:t>
      </w:r>
      <w:r>
        <w:tab/>
        <w:t>Segmentácia siete</w:t>
      </w:r>
      <w:r>
        <w:tab/>
      </w:r>
      <w:r>
        <w:fldChar w:fldCharType="begin"/>
      </w:r>
      <w:r>
        <w:instrText>PAGEREF  \h</w:instrText>
      </w:r>
      <w:r>
        <w:fldChar w:fldCharType="separate"/>
      </w:r>
      <w:r>
        <w:t>8</w:t>
      </w:r>
      <w:r>
        <w:fldChar w:fldCharType="end"/>
      </w:r>
    </w:p>
    <w:p w14:paraId="1C516F46" w14:textId="5935CC06" w:rsidR="7E8FC499" w:rsidRDefault="7E8FC499" w:rsidP="7E8FC499">
      <w:pPr>
        <w:pStyle w:val="Obsah3"/>
        <w:tabs>
          <w:tab w:val="clear" w:pos="8493"/>
          <w:tab w:val="left" w:pos="1200"/>
          <w:tab w:val="right" w:leader="dot" w:pos="8490"/>
        </w:tabs>
      </w:pPr>
      <w:r>
        <w:t>4.3.2</w:t>
      </w:r>
      <w:r>
        <w:tab/>
        <w:t>Monitorovanie prenosu</w:t>
      </w:r>
      <w:r>
        <w:tab/>
      </w:r>
      <w:r>
        <w:fldChar w:fldCharType="begin"/>
      </w:r>
      <w:r>
        <w:instrText>PAGEREF  \h</w:instrText>
      </w:r>
      <w:r>
        <w:fldChar w:fldCharType="separate"/>
      </w:r>
      <w:r>
        <w:t>8</w:t>
      </w:r>
      <w:r>
        <w:fldChar w:fldCharType="end"/>
      </w:r>
    </w:p>
    <w:p w14:paraId="2EC564EF" w14:textId="606280B1" w:rsidR="7E8FC499" w:rsidRDefault="7E8FC499" w:rsidP="7E8FC499">
      <w:pPr>
        <w:pStyle w:val="Obsah3"/>
        <w:tabs>
          <w:tab w:val="clear" w:pos="8493"/>
          <w:tab w:val="left" w:pos="1200"/>
          <w:tab w:val="right" w:leader="dot" w:pos="8490"/>
        </w:tabs>
      </w:pPr>
      <w:r>
        <w:t>4.3.3</w:t>
      </w:r>
      <w:r>
        <w:tab/>
        <w:t>Kontrola prístupu:</w:t>
      </w:r>
      <w:r>
        <w:tab/>
      </w:r>
      <w:r>
        <w:fldChar w:fldCharType="begin"/>
      </w:r>
      <w:r>
        <w:instrText>PAGEREF  \h</w:instrText>
      </w:r>
      <w:r>
        <w:fldChar w:fldCharType="separate"/>
      </w:r>
      <w:r>
        <w:t>8</w:t>
      </w:r>
      <w:r>
        <w:fldChar w:fldCharType="end"/>
      </w:r>
    </w:p>
    <w:p w14:paraId="1C598F15" w14:textId="09C89804" w:rsidR="7E8FC499" w:rsidRDefault="7E8FC499" w:rsidP="7E8FC499">
      <w:pPr>
        <w:pStyle w:val="Obsah1"/>
        <w:tabs>
          <w:tab w:val="clear" w:pos="8493"/>
          <w:tab w:val="left" w:pos="480"/>
          <w:tab w:val="right" w:leader="dot" w:pos="8490"/>
        </w:tabs>
      </w:pPr>
      <w:r>
        <w:t>5</w:t>
      </w:r>
      <w:r>
        <w:tab/>
        <w:t>Záver</w:t>
      </w:r>
      <w:r>
        <w:tab/>
      </w:r>
      <w:r>
        <w:fldChar w:fldCharType="begin"/>
      </w:r>
      <w:r>
        <w:instrText>PAGEREF  \h</w:instrText>
      </w:r>
      <w:r>
        <w:fldChar w:fldCharType="separate"/>
      </w:r>
      <w:r>
        <w:t>9</w:t>
      </w:r>
      <w:r>
        <w:fldChar w:fldCharType="end"/>
      </w:r>
    </w:p>
    <w:p w14:paraId="159BE056" w14:textId="10AB7BAB" w:rsidR="7E8FC499" w:rsidRDefault="7E8FC499" w:rsidP="7E8FC499">
      <w:pPr>
        <w:pStyle w:val="Obsah1"/>
        <w:tabs>
          <w:tab w:val="clear" w:pos="8493"/>
          <w:tab w:val="right" w:leader="dot" w:pos="8490"/>
        </w:tabs>
      </w:pPr>
      <w:r>
        <w:t>Zoznam použitej literatúry</w:t>
      </w:r>
      <w:r>
        <w:tab/>
      </w:r>
      <w:r>
        <w:fldChar w:fldCharType="begin"/>
      </w:r>
      <w:r>
        <w:instrText>PAGEREF  \h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 w14:paraId="6FF60CF5" w14:textId="5ABB99BE" w:rsidR="006B136F" w:rsidRDefault="484B8957" w:rsidP="006B136F">
      <w:pPr>
        <w:spacing w:before="960" w:after="240"/>
        <w:rPr>
          <w:caps/>
        </w:rPr>
      </w:pPr>
      <w:r w:rsidRPr="7E8FC499">
        <w:rPr>
          <w:caps/>
        </w:rPr>
        <w:t xml:space="preserve"> </w:t>
      </w:r>
    </w:p>
    <w:p w14:paraId="4D5C0784" w14:textId="77777777" w:rsidR="00F976B1" w:rsidRDefault="00F976B1" w:rsidP="00FD275C">
      <w:pPr>
        <w:sectPr w:rsidR="00F976B1" w:rsidSect="00F56E9A">
          <w:footerReference w:type="default" r:id="rId11"/>
          <w:pgSz w:w="11906" w:h="16838" w:code="9"/>
          <w:pgMar w:top="1418" w:right="1418" w:bottom="1418" w:left="1985" w:header="851" w:footer="680" w:gutter="0"/>
          <w:cols w:space="708"/>
          <w:titlePg/>
          <w:docGrid w:linePitch="360"/>
        </w:sectPr>
      </w:pPr>
    </w:p>
    <w:bookmarkEnd w:id="0"/>
    <w:p w14:paraId="5E993E2D" w14:textId="061EDE89" w:rsidR="00FD275C" w:rsidRPr="000F658B" w:rsidRDefault="00D7758C" w:rsidP="00FD275C">
      <w:pPr>
        <w:pStyle w:val="NadpisKapitoly"/>
        <w:numPr>
          <w:ilvl w:val="0"/>
          <w:numId w:val="0"/>
        </w:numPr>
        <w:rPr>
          <w:color w:val="A6A6A6"/>
        </w:rPr>
      </w:pPr>
      <w:r>
        <w:lastRenderedPageBreak/>
        <w:t>Anotácia</w:t>
      </w:r>
    </w:p>
    <w:p w14:paraId="37F31B6A" w14:textId="77777777" w:rsidR="00A23F0B" w:rsidRDefault="00A23F0B" w:rsidP="00FD3D3F">
      <w:pPr>
        <w:pStyle w:val="NormalnytextDP"/>
      </w:pPr>
    </w:p>
    <w:p w14:paraId="682D65FE" w14:textId="30AE9FD6" w:rsidR="00062D39" w:rsidRPr="00062D39" w:rsidRDefault="00B34FC1" w:rsidP="00062D39">
      <w:pPr>
        <w:pStyle w:val="NormalnytextDP"/>
      </w:pPr>
      <w:r>
        <w:t>V tejto práci by som chcel poukázať na to ako funguje Firewall</w:t>
      </w:r>
      <w:r w:rsidR="00062D39">
        <w:t xml:space="preserve"> a aké sú jeho typy, čím sa posnažím poukázať na jeho implementácie v dnešných počítačových sieťach. Túto tému som si zvolil kvôli jej zásadnému významu v oblasti počítačovej bezpečnosti a myslím si že by mal mať každý aspoň základný prehľad o tom ako tento Firewall funguje, hlavne v zrozumiteľnej forme</w:t>
      </w:r>
    </w:p>
    <w:p w14:paraId="46A3629B" w14:textId="77777777" w:rsidR="00D7758C" w:rsidRDefault="00D7758C" w:rsidP="00FD3D3F">
      <w:pPr>
        <w:pStyle w:val="NormalnytextDP"/>
      </w:pPr>
    </w:p>
    <w:p w14:paraId="050ABB0A" w14:textId="77777777" w:rsidR="00D7758C" w:rsidRDefault="00D7758C" w:rsidP="00FD3D3F">
      <w:pPr>
        <w:pStyle w:val="NormalnytextDP"/>
      </w:pPr>
    </w:p>
    <w:p w14:paraId="07B6233C" w14:textId="77777777" w:rsidR="00D7758C" w:rsidRDefault="00D7758C" w:rsidP="00FD3D3F">
      <w:pPr>
        <w:pStyle w:val="NormalnytextDP"/>
      </w:pPr>
    </w:p>
    <w:p w14:paraId="71727BE7" w14:textId="77777777" w:rsidR="00D7758C" w:rsidRDefault="00D7758C" w:rsidP="00FD3D3F">
      <w:pPr>
        <w:pStyle w:val="NormalnytextDP"/>
      </w:pPr>
    </w:p>
    <w:p w14:paraId="50083538" w14:textId="77777777" w:rsidR="00D7758C" w:rsidRDefault="00D7758C" w:rsidP="00FD3D3F">
      <w:pPr>
        <w:pStyle w:val="NormalnytextDP"/>
      </w:pPr>
    </w:p>
    <w:p w14:paraId="65EE7930" w14:textId="77777777" w:rsidR="00D7758C" w:rsidRDefault="00D7758C" w:rsidP="00FD3D3F">
      <w:pPr>
        <w:pStyle w:val="NormalnytextDP"/>
      </w:pPr>
    </w:p>
    <w:p w14:paraId="08AC0A19" w14:textId="77777777" w:rsidR="00D7758C" w:rsidRDefault="00D7758C" w:rsidP="00FD3D3F">
      <w:pPr>
        <w:pStyle w:val="NormalnytextDP"/>
      </w:pPr>
    </w:p>
    <w:p w14:paraId="4B0C0486" w14:textId="77777777" w:rsidR="00D7758C" w:rsidRDefault="00D7758C" w:rsidP="00FD3D3F">
      <w:pPr>
        <w:pStyle w:val="NormalnytextDP"/>
      </w:pPr>
    </w:p>
    <w:p w14:paraId="27165F4C" w14:textId="77777777" w:rsidR="00D7758C" w:rsidRDefault="00D7758C" w:rsidP="00D7758C">
      <w:pPr>
        <w:pStyle w:val="NormalnytextDP"/>
        <w:ind w:firstLine="0"/>
        <w:rPr>
          <w:rFonts w:ascii="Arial" w:hAnsi="Arial" w:cs="Arial"/>
          <w:b/>
          <w:bCs/>
          <w:sz w:val="32"/>
          <w:szCs w:val="24"/>
        </w:rPr>
      </w:pPr>
      <w:proofErr w:type="spellStart"/>
      <w:r w:rsidRPr="00D7758C">
        <w:rPr>
          <w:rFonts w:ascii="Arial" w:hAnsi="Arial" w:cs="Arial"/>
          <w:b/>
          <w:bCs/>
          <w:sz w:val="32"/>
          <w:szCs w:val="24"/>
        </w:rPr>
        <w:t>Annotation</w:t>
      </w:r>
      <w:proofErr w:type="spellEnd"/>
    </w:p>
    <w:p w14:paraId="2052BF8D" w14:textId="471407E2" w:rsidR="00D7758C" w:rsidRDefault="00062D39" w:rsidP="00D7758C">
      <w:pPr>
        <w:pStyle w:val="NormalnytextDP"/>
      </w:pPr>
      <w:r w:rsidRPr="00062D39">
        <w:t xml:space="preserve">In </w:t>
      </w:r>
      <w:proofErr w:type="spellStart"/>
      <w:r w:rsidRPr="00062D39">
        <w:t>this</w:t>
      </w:r>
      <w:proofErr w:type="spellEnd"/>
      <w:r w:rsidRPr="00062D39">
        <w:t xml:space="preserve"> </w:t>
      </w:r>
      <w:proofErr w:type="spellStart"/>
      <w:r w:rsidRPr="00062D39">
        <w:t>paper</w:t>
      </w:r>
      <w:proofErr w:type="spellEnd"/>
      <w:r w:rsidRPr="00062D39">
        <w:t xml:space="preserve">, I </w:t>
      </w:r>
      <w:proofErr w:type="spellStart"/>
      <w:r w:rsidRPr="00062D39">
        <w:t>aim</w:t>
      </w:r>
      <w:proofErr w:type="spellEnd"/>
      <w:r w:rsidRPr="00062D39">
        <w:t xml:space="preserve"> to </w:t>
      </w:r>
      <w:proofErr w:type="spellStart"/>
      <w:r w:rsidRPr="00062D39">
        <w:t>illustrate</w:t>
      </w:r>
      <w:proofErr w:type="spellEnd"/>
      <w:r w:rsidRPr="00062D39">
        <w:t xml:space="preserve"> </w:t>
      </w:r>
      <w:proofErr w:type="spellStart"/>
      <w:r w:rsidRPr="00062D39">
        <w:t>how</w:t>
      </w:r>
      <w:proofErr w:type="spellEnd"/>
      <w:r w:rsidRPr="00062D39">
        <w:t xml:space="preserve"> a firewall </w:t>
      </w:r>
      <w:proofErr w:type="spellStart"/>
      <w:r w:rsidRPr="00062D39">
        <w:t>operates</w:t>
      </w:r>
      <w:proofErr w:type="spellEnd"/>
      <w:r w:rsidRPr="00062D39">
        <w:t xml:space="preserve"> and </w:t>
      </w:r>
      <w:proofErr w:type="spellStart"/>
      <w:r w:rsidRPr="00062D39">
        <w:t>what</w:t>
      </w:r>
      <w:proofErr w:type="spellEnd"/>
      <w:r w:rsidRPr="00062D39">
        <w:t xml:space="preserve"> </w:t>
      </w:r>
      <w:proofErr w:type="spellStart"/>
      <w:r w:rsidRPr="00062D39">
        <w:t>its</w:t>
      </w:r>
      <w:proofErr w:type="spellEnd"/>
      <w:r w:rsidRPr="00062D39">
        <w:t xml:space="preserve"> </w:t>
      </w:r>
      <w:proofErr w:type="spellStart"/>
      <w:r w:rsidRPr="00062D39">
        <w:t>types</w:t>
      </w:r>
      <w:proofErr w:type="spellEnd"/>
      <w:r w:rsidRPr="00062D39">
        <w:t xml:space="preserve"> are, </w:t>
      </w:r>
      <w:proofErr w:type="spellStart"/>
      <w:r w:rsidRPr="00062D39">
        <w:t>intending</w:t>
      </w:r>
      <w:proofErr w:type="spellEnd"/>
      <w:r w:rsidRPr="00062D39">
        <w:t xml:space="preserve"> to </w:t>
      </w:r>
      <w:proofErr w:type="spellStart"/>
      <w:r w:rsidRPr="00062D39">
        <w:t>highlight</w:t>
      </w:r>
      <w:proofErr w:type="spellEnd"/>
      <w:r w:rsidRPr="00062D39">
        <w:t xml:space="preserve"> </w:t>
      </w:r>
      <w:proofErr w:type="spellStart"/>
      <w:r w:rsidRPr="00062D39">
        <w:t>its</w:t>
      </w:r>
      <w:proofErr w:type="spellEnd"/>
      <w:r w:rsidRPr="00062D39">
        <w:t xml:space="preserve"> </w:t>
      </w:r>
      <w:proofErr w:type="spellStart"/>
      <w:r w:rsidRPr="00062D39">
        <w:t>implementations</w:t>
      </w:r>
      <w:proofErr w:type="spellEnd"/>
      <w:r w:rsidRPr="00062D39">
        <w:t xml:space="preserve"> in </w:t>
      </w:r>
      <w:proofErr w:type="spellStart"/>
      <w:r w:rsidRPr="00062D39">
        <w:t>contemporary</w:t>
      </w:r>
      <w:proofErr w:type="spellEnd"/>
      <w:r w:rsidRPr="00062D39">
        <w:t xml:space="preserve"> </w:t>
      </w:r>
      <w:proofErr w:type="spellStart"/>
      <w:r w:rsidRPr="00062D39">
        <w:t>computer</w:t>
      </w:r>
      <w:proofErr w:type="spellEnd"/>
      <w:r w:rsidRPr="00062D39">
        <w:t xml:space="preserve"> </w:t>
      </w:r>
      <w:proofErr w:type="spellStart"/>
      <w:r w:rsidRPr="00062D39">
        <w:t>networks</w:t>
      </w:r>
      <w:proofErr w:type="spellEnd"/>
      <w:r w:rsidRPr="00062D39">
        <w:t xml:space="preserve">. I </w:t>
      </w:r>
      <w:proofErr w:type="spellStart"/>
      <w:r w:rsidRPr="00062D39">
        <w:t>chose</w:t>
      </w:r>
      <w:proofErr w:type="spellEnd"/>
      <w:r w:rsidRPr="00062D39">
        <w:t xml:space="preserve"> </w:t>
      </w:r>
      <w:proofErr w:type="spellStart"/>
      <w:r w:rsidRPr="00062D39">
        <w:t>this</w:t>
      </w:r>
      <w:proofErr w:type="spellEnd"/>
      <w:r w:rsidRPr="00062D39">
        <w:t xml:space="preserve"> </w:t>
      </w:r>
      <w:proofErr w:type="spellStart"/>
      <w:r w:rsidRPr="00062D39">
        <w:t>topic</w:t>
      </w:r>
      <w:proofErr w:type="spellEnd"/>
      <w:r w:rsidRPr="00062D39">
        <w:t xml:space="preserve"> </w:t>
      </w:r>
      <w:proofErr w:type="spellStart"/>
      <w:r w:rsidRPr="00062D39">
        <w:t>due</w:t>
      </w:r>
      <w:proofErr w:type="spellEnd"/>
      <w:r w:rsidRPr="00062D39">
        <w:t xml:space="preserve"> to </w:t>
      </w:r>
      <w:proofErr w:type="spellStart"/>
      <w:r w:rsidRPr="00062D39">
        <w:t>its</w:t>
      </w:r>
      <w:proofErr w:type="spellEnd"/>
      <w:r w:rsidRPr="00062D39">
        <w:t xml:space="preserve"> </w:t>
      </w:r>
      <w:proofErr w:type="spellStart"/>
      <w:r w:rsidRPr="00062D39">
        <w:t>fundamental</w:t>
      </w:r>
      <w:proofErr w:type="spellEnd"/>
      <w:r w:rsidRPr="00062D39">
        <w:t xml:space="preserve"> </w:t>
      </w:r>
      <w:proofErr w:type="spellStart"/>
      <w:r w:rsidRPr="00062D39">
        <w:t>significance</w:t>
      </w:r>
      <w:proofErr w:type="spellEnd"/>
      <w:r w:rsidRPr="00062D39">
        <w:t xml:space="preserve"> in </w:t>
      </w:r>
      <w:proofErr w:type="spellStart"/>
      <w:r w:rsidRPr="00062D39">
        <w:t>the</w:t>
      </w:r>
      <w:proofErr w:type="spellEnd"/>
      <w:r w:rsidRPr="00062D39">
        <w:t xml:space="preserve"> </w:t>
      </w:r>
      <w:proofErr w:type="spellStart"/>
      <w:r w:rsidRPr="00062D39">
        <w:t>field</w:t>
      </w:r>
      <w:proofErr w:type="spellEnd"/>
      <w:r w:rsidRPr="00062D39">
        <w:t xml:space="preserve"> of </w:t>
      </w:r>
      <w:proofErr w:type="spellStart"/>
      <w:r w:rsidRPr="00062D39">
        <w:t>computer</w:t>
      </w:r>
      <w:proofErr w:type="spellEnd"/>
      <w:r w:rsidRPr="00062D39">
        <w:t xml:space="preserve"> </w:t>
      </w:r>
      <w:proofErr w:type="spellStart"/>
      <w:r w:rsidRPr="00062D39">
        <w:t>security</w:t>
      </w:r>
      <w:proofErr w:type="spellEnd"/>
      <w:r w:rsidRPr="00062D39">
        <w:t xml:space="preserve">, </w:t>
      </w:r>
      <w:proofErr w:type="spellStart"/>
      <w:r w:rsidRPr="00062D39">
        <w:t>believing</w:t>
      </w:r>
      <w:proofErr w:type="spellEnd"/>
      <w:r w:rsidRPr="00062D39">
        <w:t xml:space="preserve"> </w:t>
      </w:r>
      <w:proofErr w:type="spellStart"/>
      <w:r w:rsidRPr="00062D39">
        <w:t>that</w:t>
      </w:r>
      <w:proofErr w:type="spellEnd"/>
      <w:r w:rsidRPr="00062D39">
        <w:t xml:space="preserve"> </w:t>
      </w:r>
      <w:proofErr w:type="spellStart"/>
      <w:r w:rsidRPr="00062D39">
        <w:t>everyone</w:t>
      </w:r>
      <w:proofErr w:type="spellEnd"/>
      <w:r w:rsidRPr="00062D39">
        <w:t xml:space="preserve"> </w:t>
      </w:r>
      <w:proofErr w:type="spellStart"/>
      <w:r w:rsidRPr="00062D39">
        <w:t>should</w:t>
      </w:r>
      <w:proofErr w:type="spellEnd"/>
      <w:r w:rsidRPr="00062D39">
        <w:t xml:space="preserve"> </w:t>
      </w:r>
      <w:proofErr w:type="spellStart"/>
      <w:r w:rsidRPr="00062D39">
        <w:t>have</w:t>
      </w:r>
      <w:proofErr w:type="spellEnd"/>
      <w:r w:rsidRPr="00062D39">
        <w:t xml:space="preserve"> at </w:t>
      </w:r>
      <w:proofErr w:type="spellStart"/>
      <w:r w:rsidRPr="00062D39">
        <w:t>least</w:t>
      </w:r>
      <w:proofErr w:type="spellEnd"/>
      <w:r w:rsidRPr="00062D39">
        <w:t xml:space="preserve"> a </w:t>
      </w:r>
      <w:proofErr w:type="spellStart"/>
      <w:r w:rsidRPr="00062D39">
        <w:t>basic</w:t>
      </w:r>
      <w:proofErr w:type="spellEnd"/>
      <w:r w:rsidRPr="00062D39">
        <w:t xml:space="preserve"> </w:t>
      </w:r>
      <w:proofErr w:type="spellStart"/>
      <w:r w:rsidRPr="00062D39">
        <w:t>understanding</w:t>
      </w:r>
      <w:proofErr w:type="spellEnd"/>
      <w:r w:rsidRPr="00062D39">
        <w:t xml:space="preserve"> of </w:t>
      </w:r>
      <w:proofErr w:type="spellStart"/>
      <w:r w:rsidRPr="00062D39">
        <w:t>how</w:t>
      </w:r>
      <w:proofErr w:type="spellEnd"/>
      <w:r w:rsidRPr="00062D39">
        <w:t xml:space="preserve"> </w:t>
      </w:r>
      <w:proofErr w:type="spellStart"/>
      <w:r w:rsidRPr="00062D39">
        <w:t>this</w:t>
      </w:r>
      <w:proofErr w:type="spellEnd"/>
      <w:r w:rsidRPr="00062D39">
        <w:t xml:space="preserve"> firewall </w:t>
      </w:r>
      <w:proofErr w:type="spellStart"/>
      <w:r w:rsidRPr="00062D39">
        <w:t>functions</w:t>
      </w:r>
      <w:proofErr w:type="spellEnd"/>
      <w:r w:rsidRPr="00062D39">
        <w:t xml:space="preserve">, </w:t>
      </w:r>
      <w:proofErr w:type="spellStart"/>
      <w:r w:rsidRPr="00062D39">
        <w:t>particularly</w:t>
      </w:r>
      <w:proofErr w:type="spellEnd"/>
      <w:r w:rsidRPr="00062D39">
        <w:t xml:space="preserve"> in </w:t>
      </w:r>
      <w:proofErr w:type="spellStart"/>
      <w:r w:rsidRPr="00062D39">
        <w:t>an</w:t>
      </w:r>
      <w:proofErr w:type="spellEnd"/>
      <w:r w:rsidRPr="00062D39">
        <w:t xml:space="preserve"> </w:t>
      </w:r>
      <w:proofErr w:type="spellStart"/>
      <w:r w:rsidRPr="00062D39">
        <w:t>understandable</w:t>
      </w:r>
      <w:proofErr w:type="spellEnd"/>
      <w:r w:rsidRPr="00062D39">
        <w:t xml:space="preserve"> </w:t>
      </w:r>
      <w:proofErr w:type="spellStart"/>
      <w:r w:rsidRPr="00062D39">
        <w:t>manner</w:t>
      </w:r>
      <w:proofErr w:type="spellEnd"/>
      <w:r w:rsidRPr="00062D39">
        <w:t>.</w:t>
      </w:r>
    </w:p>
    <w:p w14:paraId="218B4F01" w14:textId="77777777" w:rsidR="00D7758C" w:rsidRDefault="00D7758C" w:rsidP="00D7758C">
      <w:pPr>
        <w:pStyle w:val="NormalnytextDP"/>
      </w:pPr>
    </w:p>
    <w:p w14:paraId="7862977A" w14:textId="77777777" w:rsidR="00D7758C" w:rsidRPr="00D7758C" w:rsidRDefault="00D7758C" w:rsidP="00D7758C">
      <w:pPr>
        <w:pStyle w:val="NormalnytextDP"/>
      </w:pPr>
    </w:p>
    <w:p w14:paraId="795A1369" w14:textId="3D900FD1" w:rsidR="00FD275C" w:rsidRDefault="00062D39" w:rsidP="00FD275C">
      <w:pPr>
        <w:pStyle w:val="NadpisKapitoly"/>
      </w:pPr>
      <w:r w:rsidRPr="00062D39">
        <w:lastRenderedPageBreak/>
        <w:t>Úvod do Firewallov</w:t>
      </w:r>
    </w:p>
    <w:p w14:paraId="3B4B7C88" w14:textId="08CC2A8E" w:rsidR="004B2D09" w:rsidRPr="00C95B48" w:rsidRDefault="00736A93" w:rsidP="004B2D09">
      <w:pPr>
        <w:pStyle w:val="NormalnytextDP"/>
      </w:pPr>
      <w:r>
        <w:t>Firewall je veľmi dôležitý prvok v oblasti počítačovej bezpečnosti, ktorý slúži na ochranu počítačových sietí pred neoprávneným prístupom a škodlivým softvérom. Jeho účelom je monitorovať a kontrolovať tok dát medzi sieťami s rôznymi úrovňami dôveryhodnosti, čím prispieva k zabezpečeniu dôvery, integrity a dostupnosti informácií</w:t>
      </w:r>
      <w:r w:rsidR="003C557B" w:rsidRPr="003C557B">
        <w:rPr>
          <w:noProof/>
        </w:rPr>
        <w:t xml:space="preserve"> </w:t>
      </w:r>
    </w:p>
    <w:p w14:paraId="2BAB70AB" w14:textId="5F95ACE5" w:rsidR="00FD275C" w:rsidRPr="002C18C2" w:rsidRDefault="00736A93" w:rsidP="00FD275C">
      <w:pPr>
        <w:pStyle w:val="PodNadpisKapitoly"/>
      </w:pPr>
      <w:r>
        <w:t>Definícia Firewallu</w:t>
      </w:r>
    </w:p>
    <w:p w14:paraId="5CE135B7" w14:textId="653C43FA" w:rsidR="0066522A" w:rsidRDefault="00736A93" w:rsidP="0066522A">
      <w:pPr>
        <w:pStyle w:val="NormalnytextDP"/>
      </w:pPr>
      <w:bookmarkStart w:id="1" w:name="_Toc102191185"/>
      <w:bookmarkStart w:id="2" w:name="_Ref102194739"/>
      <w:bookmarkStart w:id="3" w:name="_Toc259202644"/>
      <w:r>
        <w:t xml:space="preserve">Firewall chráni </w:t>
      </w:r>
      <w:r w:rsidR="00E87BA9">
        <w:t xml:space="preserve">a </w:t>
      </w:r>
      <w:r>
        <w:t xml:space="preserve"> monitoruje komunikáciu medzi sieťami a zabraňuje </w:t>
      </w:r>
      <w:r w:rsidR="00010038">
        <w:t>neopravnému</w:t>
      </w:r>
      <w:r>
        <w:t xml:space="preserve"> prístupu k citlivým dátam alebo ich službám. </w:t>
      </w:r>
      <w:r w:rsidR="00010038">
        <w:t xml:space="preserve">Identifikuje a blokuje škodlivý alebo nebezpečný obsah, ako sú vírusy, </w:t>
      </w:r>
      <w:proofErr w:type="spellStart"/>
      <w:r w:rsidR="00010038">
        <w:t>malvérové</w:t>
      </w:r>
      <w:proofErr w:type="spellEnd"/>
      <w:r w:rsidR="00010038">
        <w:t xml:space="preserve"> programy a iné formy </w:t>
      </w:r>
      <w:proofErr w:type="spellStart"/>
      <w:r w:rsidR="00010038">
        <w:t>malvéru</w:t>
      </w:r>
      <w:proofErr w:type="spellEnd"/>
      <w:r w:rsidR="00010038">
        <w:t>.</w:t>
      </w:r>
      <w:r w:rsidR="00B86EB0">
        <w:t xml:space="preserve"> Firewall taktiež môže filtrovať sieťový tok na základe udaných </w:t>
      </w:r>
      <w:r w:rsidR="00E87BA9">
        <w:t>pravidiel</w:t>
      </w:r>
      <w:r w:rsidR="00B86EB0">
        <w:t>, č</w:t>
      </w:r>
      <w:r w:rsidR="004C5529">
        <w:t xml:space="preserve">o </w:t>
      </w:r>
      <w:r w:rsidR="00E87BA9">
        <w:t>umožňuje</w:t>
      </w:r>
      <w:r w:rsidR="004C5529">
        <w:t xml:space="preserve"> organizácii alebo </w:t>
      </w:r>
      <w:r w:rsidR="00E87BA9">
        <w:t>používateľovi</w:t>
      </w:r>
      <w:r w:rsidR="004C5529">
        <w:t xml:space="preserve"> </w:t>
      </w:r>
      <w:r w:rsidR="0051391D">
        <w:t>kontrolovať</w:t>
      </w:r>
      <w:r w:rsidR="00E87BA9">
        <w:t>, ktoré typy komunikácii sú blokované alebo povolené</w:t>
      </w:r>
      <w:r w:rsidR="0056344E">
        <w:t>.</w:t>
      </w:r>
    </w:p>
    <w:p w14:paraId="0D31B220" w14:textId="7981039E" w:rsidR="0056344E" w:rsidRDefault="002C18C2" w:rsidP="0056344E">
      <w:pPr>
        <w:pStyle w:val="PodNadpisKapitoly"/>
      </w:pPr>
      <w:r>
        <w:t>História Firewallu</w:t>
      </w:r>
    </w:p>
    <w:p w14:paraId="60477C9A" w14:textId="77777777" w:rsidR="003C557B" w:rsidRDefault="003C557B" w:rsidP="004B2D09">
      <w:pPr>
        <w:pStyle w:val="NormalnytextDP"/>
      </w:pPr>
      <w:r w:rsidRPr="003C557B">
        <w:rPr>
          <w:noProof/>
        </w:rPr>
        <w:drawing>
          <wp:anchor distT="0" distB="0" distL="114300" distR="114300" simplePos="0" relativeHeight="251651584" behindDoc="1" locked="0" layoutInCell="1" allowOverlap="1" wp14:anchorId="7B66720D" wp14:editId="21F5CD8F">
            <wp:simplePos x="0" y="0"/>
            <wp:positionH relativeFrom="column">
              <wp:posOffset>772795</wp:posOffset>
            </wp:positionH>
            <wp:positionV relativeFrom="paragraph">
              <wp:posOffset>2343327</wp:posOffset>
            </wp:positionV>
            <wp:extent cx="3780155" cy="2125980"/>
            <wp:effectExtent l="0" t="0" r="0" b="0"/>
            <wp:wrapThrough wrapText="bothSides">
              <wp:wrapPolygon edited="0">
                <wp:start x="0" y="0"/>
                <wp:lineTo x="0" y="21484"/>
                <wp:lineTo x="21444" y="21484"/>
                <wp:lineTo x="21444" y="0"/>
                <wp:lineTo x="0" y="0"/>
              </wp:wrapPolygon>
            </wp:wrapThrough>
            <wp:docPr id="734065685" name="Obrázok 1" descr="Obrázok, na ktorom je text, snímka obrazovky, počítač, dizaj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065685" name="Obrázok 1" descr="Obrázok, na ktorom je text, snímka obrazovky, počítač, dizajn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0155" cy="2125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505C3">
        <w:t xml:space="preserve">Vývoj firewallu sa začal niekedy v období </w:t>
      </w:r>
      <w:r w:rsidR="009505C3" w:rsidRPr="009505C3">
        <w:t>8</w:t>
      </w:r>
      <w:r w:rsidR="009505C3">
        <w:t xml:space="preserve">0 rokoch </w:t>
      </w:r>
      <w:r w:rsidR="004C3641">
        <w:t>20 storočia za účelom chránenia toku siete</w:t>
      </w:r>
      <w:r w:rsidR="00CF55E3">
        <w:t>. V tom období to bol skôr primitívny firewall s jednoduchými pravidlami</w:t>
      </w:r>
      <w:r w:rsidR="00DF3A84">
        <w:t>, ale bol schopný filtrovať sieť celkom dobre.</w:t>
      </w:r>
      <w:r w:rsidR="0051391D">
        <w:t xml:space="preserve"> Časom o pár desiatok rokov sa objavili lepšie</w:t>
      </w:r>
      <w:r w:rsidR="00D3373D">
        <w:t>, komerčné riešenia s pokročilejšími funkciami a </w:t>
      </w:r>
      <w:r w:rsidR="00EB41C0">
        <w:t>možnosťou</w:t>
      </w:r>
      <w:r w:rsidR="00D3373D">
        <w:t xml:space="preserve"> rôznej konfigurácie</w:t>
      </w:r>
      <w:r w:rsidR="00121B66">
        <w:t xml:space="preserve">. Neskôr </w:t>
      </w:r>
      <w:r w:rsidR="003E63BD">
        <w:t xml:space="preserve">sa kvôli počtu </w:t>
      </w:r>
      <w:r w:rsidR="00EB41C0">
        <w:t>narážajúcich</w:t>
      </w:r>
      <w:r w:rsidR="003E63BD">
        <w:t xml:space="preserve"> </w:t>
      </w:r>
      <w:r w:rsidR="00EB41C0">
        <w:t>útokov</w:t>
      </w:r>
      <w:r w:rsidR="003E63BD">
        <w:t xml:space="preserve"> vyvinuli aj rôzne nove typy firewallu, ako je </w:t>
      </w:r>
      <w:r w:rsidR="00EB41C0">
        <w:t>aplikačný</w:t>
      </w:r>
      <w:r w:rsidR="003E63BD">
        <w:t xml:space="preserve"> firewall </w:t>
      </w:r>
      <w:r w:rsidR="00EB41C0">
        <w:t>alebo</w:t>
      </w:r>
      <w:r w:rsidR="003E63BD">
        <w:t xml:space="preserve"> dokonca </w:t>
      </w:r>
      <w:r w:rsidR="00EB41C0">
        <w:t>cloudový</w:t>
      </w:r>
      <w:r w:rsidR="00C230C0">
        <w:t xml:space="preserve">. </w:t>
      </w:r>
      <w:r w:rsidR="00EB41C0">
        <w:t>Celkový</w:t>
      </w:r>
      <w:r w:rsidR="00C230C0">
        <w:t xml:space="preserve"> </w:t>
      </w:r>
      <w:r w:rsidR="00EB41C0">
        <w:t>vývoj</w:t>
      </w:r>
      <w:r w:rsidR="00C230C0">
        <w:t xml:space="preserve"> firewallu je </w:t>
      </w:r>
      <w:r w:rsidR="00EB41C0">
        <w:t>úzko</w:t>
      </w:r>
      <w:r w:rsidR="00C230C0">
        <w:t xml:space="preserve"> </w:t>
      </w:r>
      <w:r w:rsidR="00EB41C0">
        <w:t>spojený</w:t>
      </w:r>
      <w:r w:rsidR="00C230C0">
        <w:t xml:space="preserve"> s </w:t>
      </w:r>
      <w:r w:rsidR="00EB41C0">
        <w:t>rastúcou</w:t>
      </w:r>
      <w:r w:rsidR="00C230C0">
        <w:t xml:space="preserve"> </w:t>
      </w:r>
      <w:r w:rsidR="00EB41C0">
        <w:t>dôležitosťou</w:t>
      </w:r>
      <w:r w:rsidR="00C230C0">
        <w:t xml:space="preserve"> </w:t>
      </w:r>
      <w:r w:rsidR="00EB41C0">
        <w:t>bezpečnosti</w:t>
      </w:r>
      <w:r w:rsidR="007A5155">
        <w:t xml:space="preserve"> na internete. Od svojich </w:t>
      </w:r>
      <w:r w:rsidR="00EB41C0">
        <w:t>skromných</w:t>
      </w:r>
      <w:r w:rsidR="007A5155">
        <w:t xml:space="preserve"> </w:t>
      </w:r>
      <w:r w:rsidR="00EB41C0">
        <w:t>začiatkov</w:t>
      </w:r>
      <w:r w:rsidR="007A5155">
        <w:t xml:space="preserve"> sa firewall stal </w:t>
      </w:r>
      <w:r w:rsidR="00EB41C0">
        <w:t>nevyhnutným</w:t>
      </w:r>
      <w:r w:rsidR="007A5155">
        <w:t xml:space="preserve"> </w:t>
      </w:r>
      <w:r w:rsidR="00EB41C0">
        <w:t>nástrojom</w:t>
      </w:r>
      <w:r w:rsidR="007A5155">
        <w:t xml:space="preserve"> pre </w:t>
      </w:r>
      <w:r w:rsidR="00EB41C0">
        <w:t>zabezpečenie</w:t>
      </w:r>
      <w:r w:rsidR="007A5155">
        <w:t xml:space="preserve"> sieti a dnes </w:t>
      </w:r>
      <w:r w:rsidR="00EB41C0">
        <w:t>už</w:t>
      </w:r>
      <w:r w:rsidR="007A5155">
        <w:t xml:space="preserve"> h</w:t>
      </w:r>
      <w:r w:rsidR="00EB41C0">
        <w:t>o má skoro každé zariadene</w:t>
      </w:r>
      <w:r w:rsidR="00867B96">
        <w:t xml:space="preserve">. </w:t>
      </w:r>
      <w:r w:rsidR="00235558" w:rsidRPr="00B71D7E">
        <w:tab/>
      </w:r>
    </w:p>
    <w:p w14:paraId="33F7C44F" w14:textId="77777777" w:rsidR="003C557B" w:rsidRDefault="003C557B" w:rsidP="004B2D09">
      <w:pPr>
        <w:pStyle w:val="NormalnytextDP"/>
      </w:pPr>
    </w:p>
    <w:p w14:paraId="11FAB95E" w14:textId="77777777" w:rsidR="003C557B" w:rsidRDefault="003C557B" w:rsidP="004B2D09">
      <w:pPr>
        <w:pStyle w:val="NormalnytextDP"/>
      </w:pPr>
    </w:p>
    <w:p w14:paraId="30A40994" w14:textId="77777777" w:rsidR="003C557B" w:rsidRDefault="003C557B" w:rsidP="004B2D09">
      <w:pPr>
        <w:pStyle w:val="NormalnytextDP"/>
      </w:pPr>
    </w:p>
    <w:p w14:paraId="29EDA3CA" w14:textId="77777777" w:rsidR="003C557B" w:rsidRDefault="003C557B" w:rsidP="004B2D09">
      <w:pPr>
        <w:pStyle w:val="NormalnytextDP"/>
      </w:pPr>
    </w:p>
    <w:p w14:paraId="55017708" w14:textId="77777777" w:rsidR="003C557B" w:rsidRDefault="003C557B" w:rsidP="004B2D09">
      <w:pPr>
        <w:pStyle w:val="NormalnytextDP"/>
      </w:pPr>
    </w:p>
    <w:p w14:paraId="232C839E" w14:textId="77777777" w:rsidR="003C557B" w:rsidRDefault="003C557B" w:rsidP="004B2D09">
      <w:pPr>
        <w:pStyle w:val="NormalnytextDP"/>
      </w:pPr>
    </w:p>
    <w:p w14:paraId="42CF3F47" w14:textId="2B0C1D61" w:rsidR="004B2D09" w:rsidRDefault="003C557B" w:rsidP="003C557B">
      <w:pPr>
        <w:pStyle w:val="Popis"/>
        <w:jc w:val="left"/>
      </w:pPr>
      <w:r>
        <w:t xml:space="preserve">     </w:t>
      </w:r>
      <w:r w:rsidR="004B2D09">
        <w:t xml:space="preserve">     </w:t>
      </w:r>
      <w:r>
        <w:t xml:space="preserve">                                                    </w:t>
      </w:r>
      <w:r>
        <w:t>Obr</w:t>
      </w:r>
      <w:r w:rsidRPr="00B71D7E">
        <w:t>. </w:t>
      </w:r>
      <w:r>
        <w:fldChar w:fldCharType="begin"/>
      </w:r>
      <w:r>
        <w:instrText xml:space="preserve"> SEQ Tab.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rPr>
          <w:noProof/>
        </w:rPr>
        <w:t xml:space="preserve"> </w:t>
      </w:r>
      <w:r>
        <w:rPr>
          <w:noProof/>
        </w:rPr>
        <w:t>Koncept Firewallu</w:t>
      </w:r>
      <w:r w:rsidR="004B2D09">
        <w:t xml:space="preserve">                             </w:t>
      </w:r>
    </w:p>
    <w:bookmarkEnd w:id="1"/>
    <w:bookmarkEnd w:id="2"/>
    <w:bookmarkEnd w:id="3"/>
    <w:p w14:paraId="4FF40922" w14:textId="16DAF0E0" w:rsidR="00FD275C" w:rsidRDefault="0006519F" w:rsidP="0006519F">
      <w:pPr>
        <w:pStyle w:val="NadpisKapitoly"/>
      </w:pPr>
      <w:r>
        <w:lastRenderedPageBreak/>
        <w:t>Typy Firewallu</w:t>
      </w:r>
    </w:p>
    <w:p w14:paraId="41CFB210" w14:textId="2878D358" w:rsidR="008710F8" w:rsidRDefault="72C5FA3E" w:rsidP="008710F8">
      <w:pPr>
        <w:pStyle w:val="NormalnytextDP"/>
      </w:pPr>
      <w:r>
        <w:t xml:space="preserve">Tu </w:t>
      </w:r>
      <w:r w:rsidR="2650BA60">
        <w:t>poukážem na to aké máme typy firewallu a na čo slúži</w:t>
      </w:r>
      <w:r w:rsidR="4803575A">
        <w:t>a</w:t>
      </w:r>
      <w:r w:rsidR="21B9041D">
        <w:t>, každý sa niečím líši s slúži na niečo iné</w:t>
      </w:r>
      <w:r w:rsidR="002A7DCF">
        <w:t>.</w:t>
      </w:r>
    </w:p>
    <w:p w14:paraId="49A5E21D" w14:textId="678AA7D6" w:rsidR="008710F8" w:rsidRDefault="00F327B0" w:rsidP="00F327B0">
      <w:pPr>
        <w:pStyle w:val="PodNadpisKapitoly"/>
      </w:pPr>
      <w:r>
        <w:t>Sieťový Firewall</w:t>
      </w:r>
    </w:p>
    <w:p w14:paraId="11A6081E" w14:textId="433EBD24" w:rsidR="00B42E17" w:rsidRDefault="002C731B" w:rsidP="00B42E17">
      <w:pPr>
        <w:pStyle w:val="NormalnytextDP"/>
      </w:pPr>
      <w:r w:rsidRPr="00B42E17">
        <w:t>Sieťový</w:t>
      </w:r>
      <w:r w:rsidR="00B42E17" w:rsidRPr="00B42E17">
        <w:t xml:space="preserve"> firewall je zameraný na filtrovanie sieťového toku na základe IP adries a portov.</w:t>
      </w:r>
      <w:r w:rsidR="00B42E17">
        <w:t xml:space="preserve"> </w:t>
      </w:r>
      <w:r w:rsidR="00B42E17" w:rsidRPr="00B42E17">
        <w:t xml:space="preserve">Existujú dva hlavné typy </w:t>
      </w:r>
      <w:r w:rsidRPr="00B42E17">
        <w:t>sieťových</w:t>
      </w:r>
      <w:r w:rsidR="00B42E17" w:rsidRPr="00B42E17">
        <w:t xml:space="preserve"> firewallov: </w:t>
      </w:r>
      <w:proofErr w:type="spellStart"/>
      <w:r w:rsidR="00B42E17" w:rsidRPr="00B42E17">
        <w:t>stateful</w:t>
      </w:r>
      <w:proofErr w:type="spellEnd"/>
      <w:r w:rsidR="00B42E17" w:rsidRPr="00B42E17">
        <w:t xml:space="preserve"> a </w:t>
      </w:r>
      <w:proofErr w:type="spellStart"/>
      <w:r w:rsidR="00B42E17" w:rsidRPr="00B42E17">
        <w:t>stateless</w:t>
      </w:r>
      <w:proofErr w:type="spellEnd"/>
      <w:r w:rsidR="00B42E17" w:rsidRPr="00B42E17">
        <w:t xml:space="preserve">. </w:t>
      </w:r>
      <w:proofErr w:type="spellStart"/>
      <w:r w:rsidR="00B42E17" w:rsidRPr="00B42E17">
        <w:t>Stateful</w:t>
      </w:r>
      <w:proofErr w:type="spellEnd"/>
      <w:r w:rsidR="00B42E17" w:rsidRPr="00B42E17">
        <w:t xml:space="preserve"> firewall sleduje stav sieťovej komunikácie a rozhoduje na základe predchádzajúcich paketov. </w:t>
      </w:r>
      <w:proofErr w:type="spellStart"/>
      <w:r w:rsidR="00B42E17" w:rsidRPr="00B42E17">
        <w:t>Stateless</w:t>
      </w:r>
      <w:proofErr w:type="spellEnd"/>
      <w:r w:rsidR="00B42E17" w:rsidRPr="00B42E17">
        <w:t xml:space="preserve"> firewall rozhoduje o povolení alebo blokovaní paketov na základe statických pravidiel.</w:t>
      </w:r>
      <w:r w:rsidR="00B42E17">
        <w:t xml:space="preserve"> </w:t>
      </w:r>
      <w:r w:rsidRPr="00B42E17">
        <w:t>Sieťový</w:t>
      </w:r>
      <w:r w:rsidR="00B42E17" w:rsidRPr="00B42E17">
        <w:t xml:space="preserve"> firewall je často umiestnený medzi vnútornou a vonkajšou sieťou a slúži na ochranu vnútorných zariadení pred vonkajšími hrozbami.</w:t>
      </w:r>
    </w:p>
    <w:p w14:paraId="19FA79F3" w14:textId="7EC1F125" w:rsidR="00B42E17" w:rsidRDefault="002C731B" w:rsidP="002C731B">
      <w:pPr>
        <w:pStyle w:val="PodNadpisKapitoly"/>
      </w:pPr>
      <w:r w:rsidRPr="002C731B">
        <w:t>Aplikačný firewall</w:t>
      </w:r>
    </w:p>
    <w:p w14:paraId="08E8300E" w14:textId="4521A731" w:rsidR="002C731B" w:rsidRDefault="002C731B" w:rsidP="002C731B">
      <w:pPr>
        <w:pStyle w:val="NormalnytextDP"/>
      </w:pPr>
      <w:r w:rsidRPr="002C731B">
        <w:t>sad Aplikačný firewall operuje na vyššej úrovni sieťovej architektúry a je schopný filtrovať sieťový tok na základe konkrétnych aplikácií alebo služieb.</w:t>
      </w:r>
      <w:r>
        <w:t xml:space="preserve"> </w:t>
      </w:r>
      <w:r w:rsidRPr="002C731B">
        <w:t>Tento typ firewallu môže monitorovať obsah prenášaný cez aplikácie a identifikovať škodlivé alebo nebezpečné aktivity.</w:t>
      </w:r>
      <w:r>
        <w:t xml:space="preserve"> </w:t>
      </w:r>
      <w:r w:rsidRPr="002C731B">
        <w:t xml:space="preserve">Aplikačné firewally sú často používané na ochranu webových aplikácií a emailových serverov pred rôznymi formami útokov, ako sú napríklad SQL </w:t>
      </w:r>
      <w:proofErr w:type="spellStart"/>
      <w:r w:rsidRPr="002C731B">
        <w:t>injection</w:t>
      </w:r>
      <w:proofErr w:type="spellEnd"/>
      <w:r w:rsidRPr="002C731B">
        <w:t xml:space="preserve"> alebo útoky typu </w:t>
      </w:r>
      <w:proofErr w:type="spellStart"/>
      <w:r w:rsidRPr="002C731B">
        <w:t>cross</w:t>
      </w:r>
      <w:proofErr w:type="spellEnd"/>
      <w:r w:rsidRPr="002C731B">
        <w:t xml:space="preserve">-site </w:t>
      </w:r>
      <w:proofErr w:type="spellStart"/>
      <w:r w:rsidRPr="002C731B">
        <w:t>scripting</w:t>
      </w:r>
      <w:proofErr w:type="spellEnd"/>
      <w:r w:rsidRPr="002C731B">
        <w:t>.</w:t>
      </w:r>
    </w:p>
    <w:p w14:paraId="141F38E5" w14:textId="7FE1167C" w:rsidR="00E044E2" w:rsidRDefault="000A5BE4" w:rsidP="00E044E2">
      <w:pPr>
        <w:pStyle w:val="PodNadpisKapitoly"/>
      </w:pPr>
      <w:r w:rsidRPr="000A5BE4">
        <w:t>Cloudový firewall</w:t>
      </w:r>
    </w:p>
    <w:p w14:paraId="6F7B64CA" w14:textId="2D92972B" w:rsidR="000A5BE4" w:rsidRDefault="000A5BE4" w:rsidP="000A5BE4">
      <w:pPr>
        <w:pStyle w:val="NormalnytextDP"/>
      </w:pPr>
      <w:r w:rsidRPr="000A5BE4">
        <w:t>Cloudový firewall je navrhnutý špeciálne pre ochranu cloudových prostredí a služieb.</w:t>
      </w:r>
      <w:r>
        <w:t xml:space="preserve"> </w:t>
      </w:r>
      <w:r w:rsidRPr="000A5BE4">
        <w:t xml:space="preserve">Poskytuje možnosti konfigurácie a ochrany pre virtuálne servery, siete a služby </w:t>
      </w:r>
      <w:proofErr w:type="spellStart"/>
      <w:r w:rsidRPr="000A5BE4">
        <w:t>hostované</w:t>
      </w:r>
      <w:proofErr w:type="spellEnd"/>
      <w:r w:rsidRPr="000A5BE4">
        <w:t xml:space="preserve"> v cloudových prostrediach.</w:t>
      </w:r>
      <w:r>
        <w:t xml:space="preserve"> </w:t>
      </w:r>
      <w:r w:rsidRPr="000A5BE4">
        <w:t>Cloudové firewally môžu byť integrované s inými cloudovými nástrojmi pre riadenie bezpečnosti a sú často súčasťou služieb poskytovaných poskytovateľmi cloudových služieb.</w:t>
      </w:r>
    </w:p>
    <w:p w14:paraId="6C0D1D2A" w14:textId="31758E96" w:rsidR="00057F74" w:rsidRDefault="00057F74" w:rsidP="00F61B76">
      <w:pPr>
        <w:pStyle w:val="NadpisKapitoly"/>
      </w:pPr>
      <w:r>
        <w:lastRenderedPageBreak/>
        <w:t>Funkcie Firewallu</w:t>
      </w:r>
    </w:p>
    <w:p w14:paraId="0A172A96" w14:textId="22CADFF7" w:rsidR="00057F74" w:rsidRDefault="00E86C02" w:rsidP="00057F74">
      <w:pPr>
        <w:pStyle w:val="NormalnytextDP"/>
      </w:pPr>
      <w:r w:rsidRPr="00E86C02">
        <w:t xml:space="preserve">Firewall je </w:t>
      </w:r>
      <w:r>
        <w:t>veľmi dôležitý</w:t>
      </w:r>
      <w:r w:rsidRPr="00E86C02">
        <w:t xml:space="preserve"> prv</w:t>
      </w:r>
      <w:r>
        <w:t>ok</w:t>
      </w:r>
      <w:r w:rsidRPr="00E86C02">
        <w:t xml:space="preserve"> v počítačovej bezpečnosti, ktorý zabezpečuje kontrolu a reguláciu toku dát medzi sieťami, pričom sa zameriava na zabezpečenie dôvernosti, integrity a dostupnosti informácií.</w:t>
      </w:r>
    </w:p>
    <w:p w14:paraId="6666BD45" w14:textId="18B83EAC" w:rsidR="00F61B76" w:rsidRDefault="00F61B76" w:rsidP="00F61B76">
      <w:pPr>
        <w:pStyle w:val="PodNadpisKapitoly"/>
      </w:pPr>
      <w:r w:rsidRPr="00F61B76">
        <w:t>Schválenie/</w:t>
      </w:r>
      <w:r w:rsidR="0061670E">
        <w:t>B</w:t>
      </w:r>
      <w:r w:rsidRPr="00F61B76">
        <w:t>lokovanie</w:t>
      </w:r>
    </w:p>
    <w:p w14:paraId="072138EA" w14:textId="5D10FF37" w:rsidR="00BA54F7" w:rsidRDefault="0016265C" w:rsidP="00BA54F7">
      <w:pPr>
        <w:pStyle w:val="NormalnytextDP"/>
      </w:pPr>
      <w:r w:rsidRPr="0016265C">
        <w:t>Tieto základné funkcie firewallu umožňujú určovať, či sa sieťový tok dát povolí alebo zablokuje na základe nastavených pravidiel a politík bezpečnosti. Povolením vybraných tokov dát sa zabezpečuje neprerušená komunikácia medzi sieťami, zatiaľ čo blokovaním nežiaducich tokov sa chráni sieť pred škodlivými aktivitami a neoprávneným prístupom.</w:t>
      </w:r>
    </w:p>
    <w:p w14:paraId="2F7534CE" w14:textId="63CD2348" w:rsidR="00FA334D" w:rsidRDefault="000A72ED" w:rsidP="000A72ED">
      <w:pPr>
        <w:pStyle w:val="PodNadpisKapitoly"/>
      </w:pPr>
      <w:proofErr w:type="spellStart"/>
      <w:r w:rsidRPr="000A72ED">
        <w:t>Network</w:t>
      </w:r>
      <w:proofErr w:type="spellEnd"/>
      <w:r w:rsidRPr="000A72ED">
        <w:t xml:space="preserve"> </w:t>
      </w:r>
      <w:proofErr w:type="spellStart"/>
      <w:r w:rsidRPr="000A72ED">
        <w:t>Address</w:t>
      </w:r>
      <w:proofErr w:type="spellEnd"/>
      <w:r w:rsidRPr="000A72ED">
        <w:t xml:space="preserve"> </w:t>
      </w:r>
      <w:proofErr w:type="spellStart"/>
      <w:r w:rsidRPr="000A72ED">
        <w:t>Translation</w:t>
      </w:r>
      <w:proofErr w:type="spellEnd"/>
      <w:r w:rsidRPr="000A72ED">
        <w:t xml:space="preserve"> (NAT)</w:t>
      </w:r>
    </w:p>
    <w:p w14:paraId="37FBC4E1" w14:textId="34E8F69F" w:rsidR="000A72ED" w:rsidRDefault="00FA334D" w:rsidP="00FA334D">
      <w:pPr>
        <w:pStyle w:val="NormalnytextDP"/>
      </w:pPr>
      <w:r w:rsidRPr="00FA334D">
        <w:t xml:space="preserve"> NAT je technika, ktorá mení IP adresy v paketoch prenášaných cez sieť. Hlavným cieľom NAT je umožniť viacerým zariadeniam v sieti používať jednu verejnú IP adresu na komunikáciu s internetom. Týmto spôsobom môžu zariadenia v internej sieti, ktoré majú pridelené lokálne IP adresy, komunikovať s vonkajším svetom cez jednu alebo viac verejných IP adries.</w:t>
      </w:r>
      <w:r>
        <w:t xml:space="preserve"> </w:t>
      </w:r>
    </w:p>
    <w:p w14:paraId="5C8E2728" w14:textId="0F89E6B7" w:rsidR="00036C60" w:rsidRPr="00036C60" w:rsidRDefault="00036C60" w:rsidP="00036C60">
      <w:pPr>
        <w:pStyle w:val="PodNadpiskapitoly3uroven"/>
        <w:rPr>
          <w:bCs/>
          <w:lang w:val="sk"/>
        </w:rPr>
      </w:pPr>
      <w:r>
        <w:rPr>
          <w:lang w:val="sk"/>
        </w:rPr>
        <w:t>Implementácia NAT</w:t>
      </w:r>
    </w:p>
    <w:p w14:paraId="55583F45" w14:textId="7181B273" w:rsidR="00B8785F" w:rsidRDefault="00FA334D" w:rsidP="00B8785F">
      <w:pPr>
        <w:pStyle w:val="NormalnytextDP"/>
      </w:pPr>
      <w:r w:rsidRPr="00FA334D">
        <w:t xml:space="preserve">Implementácia NAT môže byť realizovaná rôznymi spôsobmi. </w:t>
      </w:r>
      <w:proofErr w:type="spellStart"/>
      <w:r w:rsidRPr="00FA334D">
        <w:t>Sie</w:t>
      </w:r>
      <w:r w:rsidR="003A2985">
        <w:t>w</w:t>
      </w:r>
      <w:r w:rsidRPr="00FA334D">
        <w:t>teový</w:t>
      </w:r>
      <w:proofErr w:type="spellEnd"/>
      <w:r w:rsidRPr="00FA334D">
        <w:t xml:space="preserve"> firewall môže implementovať NAT ako súčasť svojich funkcií, čím umožní prevádzku viacerých zariadení za jedným verejným IP adresovaním. Aplikačný firewall môže tiež podporovať NAT, aby umožnil transparentnú komunikáciu medzi vnútornými a vonkajšími zariadeniami v sieti. Cloudové firewally môžu mať vstavanú podporu NAT, ktorá umožňuje správu IP adries a komunikáciu v rámci cloudových infraštruktúr.</w:t>
      </w:r>
    </w:p>
    <w:p w14:paraId="6034CFFF" w14:textId="4A231710" w:rsidR="00C8742D" w:rsidRPr="00FA334D" w:rsidRDefault="00E050CD" w:rsidP="00566F16">
      <w:pPr>
        <w:pStyle w:val="PodNadpisKapitoly"/>
      </w:pPr>
      <w:r>
        <w:t>Zaznamenávanie a generovanie správ</w:t>
      </w:r>
    </w:p>
    <w:p w14:paraId="2E1FB246" w14:textId="672D096B" w:rsidR="00B8785F" w:rsidRDefault="7F6B4824" w:rsidP="00BE6326">
      <w:pPr>
        <w:pStyle w:val="NormalnytextDP"/>
      </w:pPr>
      <w:proofErr w:type="spellStart"/>
      <w:r>
        <w:t>Logging</w:t>
      </w:r>
      <w:proofErr w:type="spellEnd"/>
      <w:r>
        <w:t xml:space="preserve"> a </w:t>
      </w:r>
      <w:proofErr w:type="spellStart"/>
      <w:r>
        <w:t>reporting</w:t>
      </w:r>
      <w:proofErr w:type="spellEnd"/>
      <w:r>
        <w:t>, alebo teda zaznamenávanie a generovanie správ sú dve kritické s</w:t>
      </w:r>
      <w:r w:rsidR="594B2B9C">
        <w:t>účasti</w:t>
      </w:r>
      <w:r w:rsidR="7957B384">
        <w:t xml:space="preserve"> bezpečnosti a správy sietí</w:t>
      </w:r>
      <w:r w:rsidR="764470BE">
        <w:t>.</w:t>
      </w:r>
    </w:p>
    <w:p w14:paraId="4928CD5A" w14:textId="77777777" w:rsidR="00BE6326" w:rsidRDefault="00BE6326" w:rsidP="00BE6326">
      <w:pPr>
        <w:pStyle w:val="NormalnytextDP"/>
      </w:pPr>
    </w:p>
    <w:p w14:paraId="2DAEBE81" w14:textId="58D9A1EA" w:rsidR="0002423F" w:rsidRDefault="00E050CD" w:rsidP="0002423F">
      <w:pPr>
        <w:pStyle w:val="PodNadpiskapitoly3uroven"/>
        <w:rPr>
          <w:lang w:val="sk"/>
        </w:rPr>
      </w:pPr>
      <w:r>
        <w:rPr>
          <w:lang w:val="sk"/>
        </w:rPr>
        <w:lastRenderedPageBreak/>
        <w:t>Zaznamenávanie správ</w:t>
      </w:r>
    </w:p>
    <w:p w14:paraId="29A28B48" w14:textId="1F830885" w:rsidR="001B1475" w:rsidRDefault="00E050CD" w:rsidP="00877BEF">
      <w:pPr>
        <w:pStyle w:val="NormalnytextDP"/>
      </w:pPr>
      <w:r>
        <w:rPr>
          <w:lang w:val="sk"/>
        </w:rPr>
        <w:t>Zaz</w:t>
      </w:r>
      <w:r w:rsidR="00466A0E">
        <w:rPr>
          <w:lang w:val="sk"/>
        </w:rPr>
        <w:t xml:space="preserve">namenávanie alebo inak </w:t>
      </w:r>
      <w:proofErr w:type="spellStart"/>
      <w:r w:rsidR="00466A0E">
        <w:rPr>
          <w:lang w:val="sk"/>
        </w:rPr>
        <w:t>logging</w:t>
      </w:r>
      <w:proofErr w:type="spellEnd"/>
      <w:r w:rsidR="00F216D1">
        <w:t xml:space="preserve"> </w:t>
      </w:r>
      <w:r w:rsidR="009A650B">
        <w:t xml:space="preserve">udalostí a aktivít v sieti je </w:t>
      </w:r>
      <w:r w:rsidR="002550E6">
        <w:t xml:space="preserve">veľmi dôležité </w:t>
      </w:r>
      <w:r w:rsidR="005D1320">
        <w:t>pre monitorovanie</w:t>
      </w:r>
      <w:r w:rsidR="00693595">
        <w:t xml:space="preserve"> bezpečnostných dier, incidentov alebo identifikáciu potenciálnych hrozieb</w:t>
      </w:r>
      <w:r w:rsidR="005C32D5">
        <w:t xml:space="preserve">.  Logovacie záznamy </w:t>
      </w:r>
      <w:r w:rsidR="00B1247A">
        <w:t xml:space="preserve"> obsahujú informácie o prístupoch k sieťovým zdrojom, úspešných</w:t>
      </w:r>
      <w:r w:rsidR="001B1475">
        <w:t xml:space="preserve"> a neúspešných prihláseniach, sieťových aktivitách a iných udalostiach v sieti.</w:t>
      </w:r>
      <w:r w:rsidR="00877BEF">
        <w:t xml:space="preserve"> </w:t>
      </w:r>
      <w:r w:rsidR="003F4466">
        <w:t xml:space="preserve">Dôležité je, aby boli logovacie záznamy vytvárané </w:t>
      </w:r>
      <w:r w:rsidR="0018152C">
        <w:t>neustále</w:t>
      </w:r>
      <w:r w:rsidR="00A13640">
        <w:t>, zabezpečené a dostupné pre neskoršiu analýzu a vyšetrovanie bezpečnostných incidentov</w:t>
      </w:r>
      <w:r w:rsidR="007E0064">
        <w:t>.</w:t>
      </w:r>
    </w:p>
    <w:p w14:paraId="0722FD26" w14:textId="5716B5DC" w:rsidR="00BE6326" w:rsidRDefault="00BE6326" w:rsidP="00BE6326">
      <w:pPr>
        <w:pStyle w:val="PodNadpisKapitoly"/>
      </w:pPr>
      <w:r>
        <w:t>Generovanie správ</w:t>
      </w:r>
    </w:p>
    <w:p w14:paraId="21A0E958" w14:textId="77777777" w:rsidR="004B2D09" w:rsidRPr="003C557B" w:rsidRDefault="43BA55C0" w:rsidP="00877BEF">
      <w:pPr>
        <w:pStyle w:val="NormalnytextDP"/>
        <w:rPr>
          <w:noProof/>
          <w:lang w:val="en-US"/>
        </w:rPr>
      </w:pPr>
      <w:r w:rsidRPr="7E8FC499">
        <w:rPr>
          <w:lang w:val="sk"/>
        </w:rPr>
        <w:t>Generovanie správ založených na logovacích údajoch</w:t>
      </w:r>
      <w:r w:rsidR="62DD02E3" w:rsidRPr="7E8FC499">
        <w:rPr>
          <w:lang w:val="sk"/>
        </w:rPr>
        <w:t xml:space="preserve"> umožňuje </w:t>
      </w:r>
      <w:r w:rsidR="6605C5BD" w:rsidRPr="7E8FC499">
        <w:rPr>
          <w:lang w:val="sk"/>
        </w:rPr>
        <w:t xml:space="preserve">administrátorom sledovať a analyzovať bezpečnostné udalosti v sieti. </w:t>
      </w:r>
      <w:r w:rsidR="0DE6BB9F" w:rsidRPr="7E8FC499">
        <w:rPr>
          <w:lang w:val="sk"/>
        </w:rPr>
        <w:t>Tieto správy môžu obsahovať informácie o útokoch, pokusoch o neoprávnený prístup, anomáliách v sieti, prístupových právach a iných bezpečnostných udalostiach. Správy poskytujú administrátorom holistický pohľad na bezpečnostnú situáciu v sieti a umožňujú im prijímať informované rozhodnutia týkajúce sa riadenia bezpečnosti a reakcie na</w:t>
      </w:r>
      <w:r w:rsidR="004B2D09">
        <w:rPr>
          <w:lang w:val="sk"/>
        </w:rPr>
        <w:t xml:space="preserve"> </w:t>
      </w:r>
      <w:r w:rsidR="0DE6BB9F" w:rsidRPr="7E8FC499">
        <w:rPr>
          <w:lang w:val="sk"/>
        </w:rPr>
        <w:t>incidenty.</w:t>
      </w:r>
      <w:r w:rsidR="004B2D09" w:rsidRPr="004B2D09">
        <w:rPr>
          <w:noProof/>
        </w:rPr>
        <w:t xml:space="preserve"> </w:t>
      </w:r>
      <w:r w:rsidR="004B2D09">
        <w:rPr>
          <w:noProof/>
        </w:rPr>
        <w:drawing>
          <wp:inline distT="0" distB="0" distL="0" distR="0" wp14:anchorId="6AB77194" wp14:editId="795821C9">
            <wp:extent cx="5391785" cy="3232150"/>
            <wp:effectExtent l="0" t="0" r="0" b="0"/>
            <wp:docPr id="1099987390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323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95AD4F" w14:textId="69A8F842" w:rsidR="00877BEF" w:rsidRPr="004B2D09" w:rsidRDefault="004B2D09" w:rsidP="004B2D09">
      <w:pPr>
        <w:pStyle w:val="Popis"/>
        <w:rPr>
          <w:noProof/>
        </w:rPr>
      </w:pPr>
      <w:r>
        <w:t>Obr</w:t>
      </w:r>
      <w:r w:rsidRPr="00B71D7E">
        <w:t>. </w:t>
      </w:r>
      <w:r>
        <w:fldChar w:fldCharType="begin"/>
      </w:r>
      <w:r>
        <w:instrText xml:space="preserve"> SEQ Tab.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rPr>
          <w:noProof/>
        </w:rPr>
        <w:t xml:space="preserve"> </w:t>
      </w:r>
      <w:r>
        <w:rPr>
          <w:noProof/>
        </w:rPr>
        <w:t>Čo je Firewall</w:t>
      </w:r>
    </w:p>
    <w:p w14:paraId="392A2500" w14:textId="76E981F6" w:rsidR="431665B9" w:rsidRDefault="431665B9" w:rsidP="7E8FC499">
      <w:pPr>
        <w:pStyle w:val="NadpisKapitoly"/>
        <w:rPr>
          <w:lang w:val="sk"/>
        </w:rPr>
      </w:pPr>
      <w:r w:rsidRPr="7E8FC499">
        <w:rPr>
          <w:lang w:val="sk"/>
        </w:rPr>
        <w:lastRenderedPageBreak/>
        <w:t>Postup pre správnu ochranu</w:t>
      </w:r>
    </w:p>
    <w:p w14:paraId="4B2CD049" w14:textId="01CEFD6B" w:rsidR="6F104329" w:rsidRDefault="6F104329" w:rsidP="7E8FC499">
      <w:pPr>
        <w:pStyle w:val="NormalnytextDP"/>
        <w:rPr>
          <w:lang w:val="sk"/>
        </w:rPr>
      </w:pPr>
      <w:r w:rsidRPr="7E8FC499">
        <w:rPr>
          <w:lang w:val="sk"/>
        </w:rPr>
        <w:t xml:space="preserve">Správne nastavenie </w:t>
      </w:r>
      <w:proofErr w:type="spellStart"/>
      <w:r w:rsidRPr="7E8FC499">
        <w:rPr>
          <w:lang w:val="sk"/>
        </w:rPr>
        <w:t>fierwallu</w:t>
      </w:r>
      <w:proofErr w:type="spellEnd"/>
      <w:r w:rsidRPr="7E8FC499">
        <w:rPr>
          <w:lang w:val="sk"/>
        </w:rPr>
        <w:t xml:space="preserve"> je vo svete internetu veľmi dôležité, dokáže to zachrániť </w:t>
      </w:r>
      <w:r w:rsidR="4BAA0FF7" w:rsidRPr="7E8FC499">
        <w:rPr>
          <w:lang w:val="sk"/>
        </w:rPr>
        <w:t xml:space="preserve">mnoho </w:t>
      </w:r>
      <w:r w:rsidRPr="7E8FC499">
        <w:rPr>
          <w:lang w:val="sk"/>
        </w:rPr>
        <w:t>c</w:t>
      </w:r>
      <w:r w:rsidR="2CFBBD7E" w:rsidRPr="7E8FC499">
        <w:rPr>
          <w:lang w:val="sk"/>
        </w:rPr>
        <w:t>i</w:t>
      </w:r>
      <w:r w:rsidRPr="7E8FC499">
        <w:rPr>
          <w:lang w:val="sk"/>
        </w:rPr>
        <w:t>tl</w:t>
      </w:r>
      <w:r w:rsidR="7731391B" w:rsidRPr="7E8FC499">
        <w:rPr>
          <w:lang w:val="sk"/>
        </w:rPr>
        <w:t>i</w:t>
      </w:r>
      <w:r w:rsidRPr="7E8FC499">
        <w:rPr>
          <w:lang w:val="sk"/>
        </w:rPr>
        <w:t>v</w:t>
      </w:r>
      <w:r w:rsidR="0A136EFA" w:rsidRPr="7E8FC499">
        <w:rPr>
          <w:lang w:val="sk"/>
        </w:rPr>
        <w:t>ých</w:t>
      </w:r>
      <w:r w:rsidRPr="7E8FC499">
        <w:rPr>
          <w:lang w:val="sk"/>
        </w:rPr>
        <w:t xml:space="preserve"> dát</w:t>
      </w:r>
      <w:r w:rsidR="5DC61B7C" w:rsidRPr="7E8FC499">
        <w:rPr>
          <w:lang w:val="sk"/>
        </w:rPr>
        <w:t>.</w:t>
      </w:r>
      <w:r>
        <w:tab/>
      </w:r>
    </w:p>
    <w:p w14:paraId="511AED3B" w14:textId="73FDB3DD" w:rsidR="4AC569C7" w:rsidRDefault="4AC569C7" w:rsidP="7E8FC499">
      <w:pPr>
        <w:pStyle w:val="PodNadpisKapitoly"/>
        <w:ind w:firstLine="510"/>
        <w:rPr>
          <w:lang w:val="sk"/>
        </w:rPr>
      </w:pPr>
      <w:r w:rsidRPr="7E8FC499">
        <w:rPr>
          <w:lang w:val="sk"/>
        </w:rPr>
        <w:t>Pravidelné aktualizácie</w:t>
      </w:r>
    </w:p>
    <w:p w14:paraId="53A76BC4" w14:textId="4EE20C7B" w:rsidR="76CFF9DF" w:rsidRDefault="76CFF9DF" w:rsidP="7E8FC499">
      <w:pPr>
        <w:pStyle w:val="NormalnytextDP"/>
        <w:rPr>
          <w:szCs w:val="24"/>
          <w:lang w:val="sk"/>
        </w:rPr>
      </w:pPr>
      <w:r w:rsidRPr="7E8FC499">
        <w:rPr>
          <w:szCs w:val="24"/>
          <w:lang w:val="sk"/>
        </w:rPr>
        <w:t xml:space="preserve">Pravidelné aktualizovanie softvéru a firmvéru firewallu je hlavné pre zabezpečenie ochrany pred najväčšími hrozbami. Aktualizácie </w:t>
      </w:r>
      <w:r w:rsidR="35E42ABE" w:rsidRPr="7E8FC499">
        <w:rPr>
          <w:szCs w:val="24"/>
          <w:lang w:val="sk"/>
        </w:rPr>
        <w:t>operačného systému</w:t>
      </w:r>
      <w:r w:rsidRPr="7E8FC499">
        <w:rPr>
          <w:szCs w:val="24"/>
          <w:lang w:val="sk"/>
        </w:rPr>
        <w:t xml:space="preserve"> často obsahujú opravy pre známe zraniteľnosti, čím znižujú riziko, že budú tieto </w:t>
      </w:r>
      <w:r w:rsidR="1CCC088D" w:rsidRPr="7E8FC499">
        <w:rPr>
          <w:szCs w:val="24"/>
          <w:lang w:val="sk"/>
        </w:rPr>
        <w:t>diery v systéme</w:t>
      </w:r>
      <w:r w:rsidRPr="7E8FC499">
        <w:rPr>
          <w:szCs w:val="24"/>
          <w:lang w:val="sk"/>
        </w:rPr>
        <w:t xml:space="preserve"> zneužité útočníkmi. Dôležité je mať zavedený systém, ktorý automaticky kontroluje a aplikuje tieto aktualizácie.</w:t>
      </w:r>
    </w:p>
    <w:p w14:paraId="660EF38A" w14:textId="244F7EE5" w:rsidR="1806607B" w:rsidRDefault="1806607B" w:rsidP="7E8FC499">
      <w:pPr>
        <w:pStyle w:val="PodNadpisKapitoly"/>
        <w:ind w:firstLine="510"/>
        <w:rPr>
          <w:lang w:val="sk"/>
        </w:rPr>
      </w:pPr>
      <w:r w:rsidRPr="7E8FC499">
        <w:rPr>
          <w:lang w:val="sk"/>
        </w:rPr>
        <w:t>Zavedenie pravidiel</w:t>
      </w:r>
    </w:p>
    <w:p w14:paraId="3E3AD7B3" w14:textId="79617DD6" w:rsidR="431F0EF6" w:rsidRDefault="431F0EF6" w:rsidP="7E8FC499">
      <w:pPr>
        <w:pStyle w:val="NormalnytextDP"/>
        <w:rPr>
          <w:szCs w:val="24"/>
          <w:lang w:val="sk"/>
        </w:rPr>
      </w:pPr>
      <w:r w:rsidRPr="7E8FC499">
        <w:rPr>
          <w:szCs w:val="24"/>
          <w:lang w:val="sk"/>
        </w:rPr>
        <w:t>Zavedenie jasných a prísnych bezpečnostných pravidiel je nevyhnutné pre efektívnu ochranu. Tieto pravidlá by mali definovať, aký sieťový prenos je povolený a aký je blokovaný, na základe bezpečnostných požiadaviek používa</w:t>
      </w:r>
      <w:r w:rsidR="500F23FD" w:rsidRPr="7E8FC499">
        <w:rPr>
          <w:szCs w:val="24"/>
          <w:lang w:val="sk"/>
        </w:rPr>
        <w:t>teľa</w:t>
      </w:r>
      <w:r w:rsidRPr="7E8FC499">
        <w:rPr>
          <w:szCs w:val="24"/>
          <w:lang w:val="sk"/>
        </w:rPr>
        <w:t>. Implementácia týchto politík pomáha zabezpečiť konzistentnú ochranu naprieč všetkými časťami siete. P</w:t>
      </w:r>
      <w:r w:rsidR="171F5B5C" w:rsidRPr="7E8FC499">
        <w:rPr>
          <w:szCs w:val="24"/>
          <w:lang w:val="sk"/>
        </w:rPr>
        <w:t>ravidlá</w:t>
      </w:r>
      <w:r w:rsidRPr="7E8FC499">
        <w:rPr>
          <w:szCs w:val="24"/>
          <w:lang w:val="sk"/>
        </w:rPr>
        <w:t xml:space="preserve"> by mali byť pravidelne kontrolované a aktualizované podľa nových hrozieb a technologických zmien.</w:t>
      </w:r>
    </w:p>
    <w:p w14:paraId="5ED868E7" w14:textId="067F219B" w:rsidR="12B3DA2B" w:rsidRDefault="12B3DA2B" w:rsidP="7E8FC499">
      <w:pPr>
        <w:pStyle w:val="PodNadpisKapitoly"/>
        <w:ind w:firstLine="510"/>
        <w:rPr>
          <w:lang w:val="sk"/>
        </w:rPr>
      </w:pPr>
      <w:r w:rsidRPr="7E8FC499">
        <w:rPr>
          <w:lang w:val="sk"/>
        </w:rPr>
        <w:t>Technické opatrenia</w:t>
      </w:r>
    </w:p>
    <w:p w14:paraId="41E5D0B0" w14:textId="23FA37C6" w:rsidR="12B3DA2B" w:rsidRDefault="12B3DA2B" w:rsidP="7E8FC499">
      <w:pPr>
        <w:pStyle w:val="NormalnytextDP"/>
        <w:rPr>
          <w:szCs w:val="24"/>
          <w:lang w:val="sk"/>
        </w:rPr>
      </w:pPr>
      <w:r w:rsidRPr="7E8FC499">
        <w:rPr>
          <w:szCs w:val="24"/>
          <w:lang w:val="sk"/>
        </w:rPr>
        <w:t>Technické opatrenia sú nevyhnutné na posilnenie bezpečnosti firewallu a siete ako celku. Medzi hlavné opatrenia patria tieto.</w:t>
      </w:r>
    </w:p>
    <w:p w14:paraId="3F41356A" w14:textId="72A543C2" w:rsidR="12B3DA2B" w:rsidRDefault="12B3DA2B" w:rsidP="7E8FC499">
      <w:pPr>
        <w:pStyle w:val="PodNadpiskapitoly3uroven"/>
        <w:ind w:firstLine="510"/>
        <w:rPr>
          <w:lang w:val="sk"/>
        </w:rPr>
      </w:pPr>
      <w:r w:rsidRPr="7E8FC499">
        <w:rPr>
          <w:lang w:val="sk"/>
        </w:rPr>
        <w:t>Segmentácia siete</w:t>
      </w:r>
    </w:p>
    <w:p w14:paraId="6404095D" w14:textId="303F21DB" w:rsidR="12B3DA2B" w:rsidRDefault="12B3DA2B" w:rsidP="7E8FC499">
      <w:pPr>
        <w:pStyle w:val="NormalnytextDP"/>
        <w:rPr>
          <w:szCs w:val="24"/>
          <w:lang w:val="sk"/>
        </w:rPr>
      </w:pPr>
      <w:r w:rsidRPr="7E8FC499">
        <w:rPr>
          <w:szCs w:val="24"/>
          <w:lang w:val="sk"/>
        </w:rPr>
        <w:t>Rozdelenie siete na menšie, izolované segmenty môže zlepšiť bezpečnosť tým, že obmedzí potenciálne narušenia na malú časť siete. Tento prístup znižuje riziko, že útočník získa prístup k citlivým údajom alebo kritickým systémom v prípade prieniku do siete.</w:t>
      </w:r>
    </w:p>
    <w:p w14:paraId="0C964839" w14:textId="1944242A" w:rsidR="12B3DA2B" w:rsidRDefault="12B3DA2B" w:rsidP="7E8FC499">
      <w:pPr>
        <w:pStyle w:val="PodNadpiskapitoly3uroven"/>
        <w:ind w:firstLine="510"/>
        <w:rPr>
          <w:lang w:val="sk"/>
        </w:rPr>
      </w:pPr>
      <w:r w:rsidRPr="7E8FC499">
        <w:rPr>
          <w:lang w:val="sk"/>
        </w:rPr>
        <w:t>Monitorovanie prenosu</w:t>
      </w:r>
    </w:p>
    <w:p w14:paraId="058328E9" w14:textId="0B3F1634" w:rsidR="12B3DA2B" w:rsidRDefault="12B3DA2B" w:rsidP="7E8FC499">
      <w:pPr>
        <w:pStyle w:val="NormalnytextDP"/>
        <w:rPr>
          <w:szCs w:val="24"/>
          <w:lang w:val="sk"/>
        </w:rPr>
      </w:pPr>
      <w:r w:rsidRPr="7E8FC499">
        <w:rPr>
          <w:szCs w:val="24"/>
          <w:lang w:val="sk"/>
        </w:rPr>
        <w:t>Neustále monitorovanie sieťového prenosu pomáha včas identifikovať a reagovať na podozrivé aktivity. Použitie nástrojov pre detekciu a prevenciu narušení (IDPS) môže poskytovať ďalšie vrstvy ochrany tým, že automaticky reagujú na detegované hrozby.</w:t>
      </w:r>
    </w:p>
    <w:p w14:paraId="0E28F0A9" w14:textId="1BA74C6E" w:rsidR="12B3DA2B" w:rsidRDefault="12B3DA2B" w:rsidP="7E8FC499">
      <w:pPr>
        <w:pStyle w:val="PodNadpiskapitoly3uroven"/>
        <w:ind w:firstLine="510"/>
        <w:rPr>
          <w:lang w:val="sk"/>
        </w:rPr>
      </w:pPr>
      <w:r w:rsidRPr="7E8FC499">
        <w:rPr>
          <w:lang w:val="sk"/>
        </w:rPr>
        <w:lastRenderedPageBreak/>
        <w:t>Kontrola prístupu:</w:t>
      </w:r>
    </w:p>
    <w:p w14:paraId="559E2C2F" w14:textId="228CE79B" w:rsidR="12B3DA2B" w:rsidRDefault="12B3DA2B" w:rsidP="7E8FC499">
      <w:pPr>
        <w:pStyle w:val="NormalnytextDP"/>
        <w:rPr>
          <w:color w:val="000000" w:themeColor="text1"/>
          <w:szCs w:val="24"/>
          <w:lang w:val="sk"/>
        </w:rPr>
      </w:pPr>
      <w:r w:rsidRPr="7E8FC499">
        <w:rPr>
          <w:color w:val="000000" w:themeColor="text1"/>
          <w:szCs w:val="24"/>
          <w:lang w:val="sk"/>
        </w:rPr>
        <w:t xml:space="preserve"> Implementácia striktných kontrol prístupu zabezpečuje, že iba autorizovaní používatelia a zariadenia majú prístup k </w:t>
      </w:r>
      <w:r w:rsidRPr="7E8FC499">
        <w:rPr>
          <w:szCs w:val="24"/>
          <w:lang w:val="sk"/>
        </w:rPr>
        <w:t>určitej</w:t>
      </w:r>
      <w:r w:rsidRPr="7E8FC499">
        <w:rPr>
          <w:color w:val="000000" w:themeColor="text1"/>
          <w:szCs w:val="24"/>
          <w:lang w:val="sk"/>
        </w:rPr>
        <w:t xml:space="preserve"> časti siete. Tento prístup pomáha minimalizovať riziko interných hrozieb.</w:t>
      </w:r>
    </w:p>
    <w:p w14:paraId="72970672" w14:textId="17F08A0B" w:rsidR="7E8FC499" w:rsidRDefault="7E8FC499"/>
    <w:p w14:paraId="4BE1F399" w14:textId="32C68E45" w:rsidR="7E8FC499" w:rsidRDefault="7E8FC499" w:rsidP="7E8FC499">
      <w:pPr>
        <w:pStyle w:val="NormalnytextDP"/>
        <w:rPr>
          <w:lang w:val="sk"/>
        </w:rPr>
      </w:pPr>
    </w:p>
    <w:p w14:paraId="036D2C93" w14:textId="59F541C6" w:rsidR="003B78E7" w:rsidRPr="00BB6243" w:rsidRDefault="4AC569C7" w:rsidP="7E8FC499">
      <w:pPr>
        <w:pStyle w:val="NormalnytextDP"/>
        <w:ind w:firstLine="0"/>
        <w:jc w:val="left"/>
        <w:rPr>
          <w:color w:val="000000" w:themeColor="text1"/>
        </w:rPr>
      </w:pPr>
      <w:r>
        <w:t xml:space="preserve">       </w:t>
      </w:r>
      <w:r w:rsidR="003B78E7">
        <w:rPr>
          <w:noProof/>
        </w:rPr>
        <w:drawing>
          <wp:inline distT="0" distB="0" distL="0" distR="0" wp14:anchorId="3BAFF204" wp14:editId="2CCFEC72">
            <wp:extent cx="4640580" cy="2967487"/>
            <wp:effectExtent l="0" t="0" r="0" b="0"/>
            <wp:docPr id="1069205598" name="Graf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651ED825" w14:textId="029D794D" w:rsidR="003B78E7" w:rsidRPr="003B78E7" w:rsidRDefault="003B78E7" w:rsidP="003B78E7">
      <w:pPr>
        <w:pStyle w:val="Popis"/>
        <w:rPr>
          <w:noProof/>
        </w:rPr>
      </w:pPr>
      <w:r>
        <w:t>Graf</w:t>
      </w:r>
      <w:r w:rsidRPr="00B71D7E">
        <w:t>. </w:t>
      </w:r>
      <w:r>
        <w:fldChar w:fldCharType="begin"/>
      </w:r>
      <w:r>
        <w:instrText xml:space="preserve"> SEQ Tab.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rPr>
          <w:noProof/>
        </w:rPr>
        <w:t xml:space="preserve"> </w:t>
      </w:r>
      <w:r w:rsidRPr="00545E18">
        <w:rPr>
          <w:noProof/>
        </w:rPr>
        <w:t>Týždenné útoky na organizáciu podľa regiónu</w:t>
      </w:r>
    </w:p>
    <w:p w14:paraId="7911DB50" w14:textId="1D268079" w:rsidR="00B8785F" w:rsidRPr="00F216D1" w:rsidRDefault="00B8785F" w:rsidP="0002423F">
      <w:pPr>
        <w:pStyle w:val="NormalnytextDP"/>
      </w:pPr>
    </w:p>
    <w:p w14:paraId="46A6725D" w14:textId="6BD681D5" w:rsidR="000A5BE4" w:rsidRPr="002C731B" w:rsidRDefault="000A5BE4" w:rsidP="000A5BE4">
      <w:pPr>
        <w:pStyle w:val="NormalnytextDP"/>
      </w:pPr>
    </w:p>
    <w:p w14:paraId="75CBA7D2" w14:textId="77777777" w:rsidR="00F327B0" w:rsidRPr="00F327B0" w:rsidRDefault="00F327B0" w:rsidP="00F327B0">
      <w:pPr>
        <w:pStyle w:val="NormalnytextDP"/>
      </w:pPr>
    </w:p>
    <w:p w14:paraId="383CADDB" w14:textId="77777777" w:rsidR="00FD275C" w:rsidRPr="00B71D7E" w:rsidRDefault="41E4F34C" w:rsidP="00FD275C">
      <w:pPr>
        <w:pStyle w:val="NadpisKapitoly"/>
      </w:pPr>
      <w:bookmarkStart w:id="4" w:name="_Toc102191192"/>
      <w:bookmarkStart w:id="5" w:name="_Toc259202650"/>
      <w:r>
        <w:lastRenderedPageBreak/>
        <w:t>Záver</w:t>
      </w:r>
      <w:bookmarkEnd w:id="4"/>
      <w:bookmarkEnd w:id="5"/>
    </w:p>
    <w:p w14:paraId="429C2E25" w14:textId="1D64E434" w:rsidR="07C51F49" w:rsidRDefault="07C51F49" w:rsidP="7E8FC499">
      <w:pPr>
        <w:pStyle w:val="NormalnytextDP"/>
        <w:rPr>
          <w:color w:val="000000" w:themeColor="text1"/>
          <w:szCs w:val="24"/>
        </w:rPr>
      </w:pPr>
      <w:r w:rsidRPr="7E8FC499">
        <w:rPr>
          <w:color w:val="000000" w:themeColor="text1"/>
          <w:szCs w:val="24"/>
        </w:rPr>
        <w:t xml:space="preserve">Podľa môjho názoru sú firewally nevyhnutnou súčasťou modernej kybernetickej bezpečnosti. Ich schopnosť chrániť siete pred rôznymi hrozbami je kľúčová pre udržanie integrity a bezpečnosti dát. Firewally umožňujú kontrolovať prístup, monitorovať sieťový prenos a rýchlo reagovať na potenciálne hrozby, čím poskytujú </w:t>
      </w:r>
      <w:r w:rsidR="7D9C4993" w:rsidRPr="7E8FC499">
        <w:rPr>
          <w:color w:val="000000" w:themeColor="text1"/>
          <w:szCs w:val="24"/>
        </w:rPr>
        <w:t>silnú</w:t>
      </w:r>
      <w:r w:rsidRPr="7E8FC499">
        <w:rPr>
          <w:color w:val="000000" w:themeColor="text1"/>
          <w:szCs w:val="24"/>
        </w:rPr>
        <w:t xml:space="preserve"> ochranu.</w:t>
      </w:r>
    </w:p>
    <w:p w14:paraId="30201038" w14:textId="78AFABE7" w:rsidR="07C51F49" w:rsidRDefault="07C51F49" w:rsidP="7E8FC499">
      <w:pPr>
        <w:pStyle w:val="NormalnytextDP"/>
        <w:rPr>
          <w:color w:val="000000" w:themeColor="text1"/>
          <w:szCs w:val="24"/>
        </w:rPr>
      </w:pPr>
      <w:r w:rsidRPr="7E8FC499">
        <w:rPr>
          <w:color w:val="000000" w:themeColor="text1"/>
          <w:szCs w:val="24"/>
        </w:rPr>
        <w:t>Tém</w:t>
      </w:r>
      <w:r w:rsidR="2A005BCC" w:rsidRPr="7E8FC499">
        <w:rPr>
          <w:color w:val="000000" w:themeColor="text1"/>
          <w:szCs w:val="24"/>
        </w:rPr>
        <w:t>u</w:t>
      </w:r>
      <w:r w:rsidRPr="7E8FC499">
        <w:rPr>
          <w:color w:val="000000" w:themeColor="text1"/>
          <w:szCs w:val="24"/>
        </w:rPr>
        <w:t xml:space="preserve"> firewall som si vybral kvôli ich zásadnému významu. Správna konfigurácia a pravidelné aktualizácie sú nevyhnutné pre efektívnu ochranu. Verím, že hlb</w:t>
      </w:r>
      <w:r w:rsidR="511E6FA6" w:rsidRPr="7E8FC499">
        <w:rPr>
          <w:color w:val="000000" w:themeColor="text1"/>
          <w:szCs w:val="24"/>
        </w:rPr>
        <w:t>šie</w:t>
      </w:r>
      <w:r w:rsidRPr="7E8FC499">
        <w:rPr>
          <w:color w:val="000000" w:themeColor="text1"/>
          <w:szCs w:val="24"/>
        </w:rPr>
        <w:t xml:space="preserve"> pochopenie ich fungovania môže výrazne </w:t>
      </w:r>
      <w:r w:rsidR="791F5865" w:rsidRPr="7E8FC499">
        <w:rPr>
          <w:color w:val="000000" w:themeColor="text1"/>
          <w:szCs w:val="24"/>
        </w:rPr>
        <w:t xml:space="preserve">prispieť </w:t>
      </w:r>
      <w:r w:rsidRPr="7E8FC499">
        <w:rPr>
          <w:color w:val="000000" w:themeColor="text1"/>
          <w:szCs w:val="24"/>
        </w:rPr>
        <w:t>k lepšej ochrane sietí a dát. Každý, kto pracuje s počítačovými sieťami, by mal mať</w:t>
      </w:r>
      <w:r w:rsidR="405E48FD" w:rsidRPr="7E8FC499">
        <w:rPr>
          <w:color w:val="000000" w:themeColor="text1"/>
          <w:szCs w:val="24"/>
        </w:rPr>
        <w:t xml:space="preserve"> aspoň</w:t>
      </w:r>
      <w:r w:rsidRPr="7E8FC499">
        <w:rPr>
          <w:color w:val="000000" w:themeColor="text1"/>
          <w:szCs w:val="24"/>
        </w:rPr>
        <w:t xml:space="preserve"> základné vedomosti o firewalle a jeho implementácii.</w:t>
      </w:r>
    </w:p>
    <w:p w14:paraId="649B126E" w14:textId="459903E3" w:rsidR="7E8FC499" w:rsidRDefault="7E8FC499" w:rsidP="7E8FC499">
      <w:pPr>
        <w:pStyle w:val="NormalnytextDP"/>
      </w:pPr>
    </w:p>
    <w:p w14:paraId="45DFCC58" w14:textId="002D5EFC" w:rsidR="00FD275C" w:rsidRPr="00B71D7E" w:rsidRDefault="00FD275C" w:rsidP="00FD275C">
      <w:pPr>
        <w:pStyle w:val="NadpisKapitoly"/>
        <w:numPr>
          <w:ilvl w:val="0"/>
          <w:numId w:val="0"/>
        </w:numPr>
      </w:pPr>
      <w:bookmarkStart w:id="6" w:name="_Toc102191193"/>
      <w:bookmarkStart w:id="7" w:name="_Toc259202651"/>
      <w:r w:rsidRPr="00B71D7E">
        <w:lastRenderedPageBreak/>
        <w:t>Zoznam použitej literatúry</w:t>
      </w:r>
      <w:bookmarkEnd w:id="6"/>
      <w:bookmarkEnd w:id="7"/>
    </w:p>
    <w:p w14:paraId="7C11A091" w14:textId="6E0F18D3" w:rsidR="00D601BD" w:rsidRDefault="3CB446A1" w:rsidP="00B74D19">
      <w:pPr>
        <w:pStyle w:val="ZoznamLiteratury"/>
        <w:spacing w:line="276" w:lineRule="auto"/>
        <w:rPr>
          <w:rStyle w:val="Hypertextovprepojenie"/>
          <w:lang w:val="en-US"/>
        </w:rPr>
      </w:pPr>
      <w:r w:rsidRPr="7E8FC499">
        <w:rPr>
          <w:lang w:val="en-US"/>
        </w:rPr>
        <w:t>ANNASOFT,</w:t>
      </w:r>
      <w:r w:rsidR="5070076F" w:rsidRPr="7E8FC499">
        <w:rPr>
          <w:lang w:val="en-US"/>
        </w:rPr>
        <w:t xml:space="preserve"> WAF – WEB APPLICATION FIREWALL</w:t>
      </w:r>
      <w:r w:rsidR="571A9337" w:rsidRPr="7E8FC499">
        <w:rPr>
          <w:lang w:val="en-US"/>
        </w:rPr>
        <w:t xml:space="preserve">, </w:t>
      </w:r>
      <w:r w:rsidR="625B756A" w:rsidRPr="7E8FC499">
        <w:rPr>
          <w:lang w:val="en-US"/>
        </w:rPr>
        <w:t xml:space="preserve">[cit. </w:t>
      </w:r>
      <w:r w:rsidR="571A9337" w:rsidRPr="7E8FC499">
        <w:rPr>
          <w:lang w:val="en-US"/>
        </w:rPr>
        <w:t>28.4.2024</w:t>
      </w:r>
      <w:proofErr w:type="gramStart"/>
      <w:r w:rsidR="571A9337" w:rsidRPr="7E8FC499">
        <w:rPr>
          <w:lang w:val="en-US"/>
        </w:rPr>
        <w:t>]</w:t>
      </w:r>
      <w:r w:rsidR="77054E66" w:rsidRPr="7E8FC499">
        <w:rPr>
          <w:lang w:val="en-US"/>
        </w:rPr>
        <w:t xml:space="preserve"> </w:t>
      </w:r>
      <w:r w:rsidR="77054E66" w:rsidRPr="7E8FC499">
        <w:rPr>
          <w:color w:val="000000" w:themeColor="text1"/>
          <w:szCs w:val="24"/>
          <w:lang w:val="en-US"/>
        </w:rPr>
        <w:t> </w:t>
      </w:r>
      <w:r w:rsidR="3E8E0175" w:rsidRPr="7E8FC499">
        <w:rPr>
          <w:color w:val="000000" w:themeColor="text1"/>
          <w:szCs w:val="24"/>
          <w:lang w:val="en-US"/>
        </w:rPr>
        <w:t>[</w:t>
      </w:r>
      <w:proofErr w:type="gramEnd"/>
      <w:r w:rsidR="3E8E0175" w:rsidRPr="7E8FC499">
        <w:rPr>
          <w:color w:val="000000" w:themeColor="text1"/>
          <w:szCs w:val="24"/>
          <w:lang w:val="en-US"/>
        </w:rPr>
        <w:t xml:space="preserve">online] </w:t>
      </w:r>
      <w:proofErr w:type="spellStart"/>
      <w:r w:rsidR="3E8E0175" w:rsidRPr="7E8FC499">
        <w:rPr>
          <w:color w:val="000000" w:themeColor="text1"/>
          <w:szCs w:val="24"/>
          <w:lang w:val="en-US"/>
        </w:rPr>
        <w:t>Dostupné</w:t>
      </w:r>
      <w:proofErr w:type="spellEnd"/>
      <w:r w:rsidR="07D3E898" w:rsidRPr="7E8FC499">
        <w:rPr>
          <w:color w:val="000000" w:themeColor="text1"/>
          <w:szCs w:val="24"/>
          <w:lang w:val="en-US"/>
        </w:rPr>
        <w:t xml:space="preserve"> </w:t>
      </w:r>
      <w:proofErr w:type="spellStart"/>
      <w:r w:rsidR="3E8E0175" w:rsidRPr="7E8FC499">
        <w:rPr>
          <w:color w:val="000000" w:themeColor="text1"/>
          <w:szCs w:val="24"/>
          <w:lang w:val="en-US"/>
        </w:rPr>
        <w:t>na</w:t>
      </w:r>
      <w:proofErr w:type="spellEnd"/>
      <w:r w:rsidR="3E8E0175" w:rsidRPr="7E8FC499">
        <w:rPr>
          <w:color w:val="000000" w:themeColor="text1"/>
          <w:szCs w:val="24"/>
          <w:lang w:val="en-US"/>
        </w:rPr>
        <w:t>:</w:t>
      </w:r>
      <w:r w:rsidR="58079A4A" w:rsidRPr="7E8FC499">
        <w:rPr>
          <w:color w:val="000000" w:themeColor="text1"/>
          <w:szCs w:val="24"/>
          <w:lang w:val="en-US"/>
        </w:rPr>
        <w:t xml:space="preserve"> </w:t>
      </w:r>
      <w:hyperlink>
        <w:r w:rsidR="571A9337" w:rsidRPr="7E8FC499">
          <w:rPr>
            <w:rStyle w:val="Hypertextovprepojenie"/>
            <w:lang w:val="en-US"/>
          </w:rPr>
          <w:t>https://www.anasoft.com/sk/home/riesenia/IT-Security/WAF-Web-Application-Firewall</w:t>
        </w:r>
      </w:hyperlink>
    </w:p>
    <w:p w14:paraId="669EC913" w14:textId="22C083B0" w:rsidR="00390BDD" w:rsidRPr="00390BDD" w:rsidRDefault="00A8AC77" w:rsidP="00B74D19">
      <w:pPr>
        <w:pStyle w:val="ZoznamLiteratury"/>
        <w:spacing w:line="276" w:lineRule="auto"/>
        <w:rPr>
          <w:szCs w:val="24"/>
        </w:rPr>
      </w:pPr>
      <w:proofErr w:type="spellStart"/>
      <w:r w:rsidRPr="7E8FC499">
        <w:rPr>
          <w:szCs w:val="24"/>
        </w:rPr>
        <w:t>The</w:t>
      </w:r>
      <w:proofErr w:type="spellEnd"/>
      <w:r w:rsidRPr="7E8FC499">
        <w:rPr>
          <w:szCs w:val="24"/>
        </w:rPr>
        <w:t xml:space="preserve"> role and </w:t>
      </w:r>
      <w:proofErr w:type="spellStart"/>
      <w:r w:rsidRPr="7E8FC499">
        <w:rPr>
          <w:szCs w:val="24"/>
        </w:rPr>
        <w:t>security</w:t>
      </w:r>
      <w:proofErr w:type="spellEnd"/>
      <w:r w:rsidRPr="7E8FC499">
        <w:rPr>
          <w:szCs w:val="24"/>
        </w:rPr>
        <w:t xml:space="preserve"> of </w:t>
      </w:r>
      <w:proofErr w:type="spellStart"/>
      <w:r w:rsidRPr="7E8FC499">
        <w:rPr>
          <w:szCs w:val="24"/>
        </w:rPr>
        <w:t>firewalls</w:t>
      </w:r>
      <w:proofErr w:type="spellEnd"/>
      <w:r w:rsidRPr="7E8FC499">
        <w:rPr>
          <w:szCs w:val="24"/>
        </w:rPr>
        <w:t xml:space="preserve"> in </w:t>
      </w:r>
      <w:proofErr w:type="spellStart"/>
      <w:r w:rsidRPr="7E8FC499">
        <w:rPr>
          <w:szCs w:val="24"/>
        </w:rPr>
        <w:t>cyber-physical</w:t>
      </w:r>
      <w:proofErr w:type="spellEnd"/>
      <w:r w:rsidRPr="7E8FC499">
        <w:rPr>
          <w:szCs w:val="24"/>
        </w:rPr>
        <w:t xml:space="preserve"> </w:t>
      </w:r>
      <w:proofErr w:type="spellStart"/>
      <w:r w:rsidRPr="7E8FC499">
        <w:rPr>
          <w:szCs w:val="24"/>
        </w:rPr>
        <w:t>cloud</w:t>
      </w:r>
      <w:proofErr w:type="spellEnd"/>
      <w:r w:rsidRPr="7E8FC499">
        <w:rPr>
          <w:szCs w:val="24"/>
        </w:rPr>
        <w:t xml:space="preserve"> </w:t>
      </w:r>
      <w:proofErr w:type="spellStart"/>
      <w:r w:rsidRPr="7E8FC499">
        <w:rPr>
          <w:szCs w:val="24"/>
        </w:rPr>
        <w:t>computing</w:t>
      </w:r>
      <w:proofErr w:type="spellEnd"/>
      <w:r w:rsidRPr="7E8FC499">
        <w:rPr>
          <w:szCs w:val="24"/>
        </w:rPr>
        <w:t>,[cit. 12.3.2024]</w:t>
      </w:r>
      <w:r w:rsidR="364E42D6" w:rsidRPr="7E8FC499">
        <w:rPr>
          <w:color w:val="000000" w:themeColor="text1"/>
          <w:szCs w:val="24"/>
          <w:lang w:val="en-US"/>
        </w:rPr>
        <w:t xml:space="preserve">  [online] </w:t>
      </w:r>
      <w:proofErr w:type="spellStart"/>
      <w:r w:rsidR="364E42D6" w:rsidRPr="7E8FC499">
        <w:rPr>
          <w:color w:val="000000" w:themeColor="text1"/>
          <w:szCs w:val="24"/>
          <w:lang w:val="en-US"/>
        </w:rPr>
        <w:t>Dostupné</w:t>
      </w:r>
      <w:proofErr w:type="spellEnd"/>
      <w:r w:rsidR="364E42D6" w:rsidRPr="7E8FC499">
        <w:rPr>
          <w:color w:val="000000" w:themeColor="text1"/>
          <w:szCs w:val="24"/>
          <w:lang w:val="en-US"/>
        </w:rPr>
        <w:t xml:space="preserve"> </w:t>
      </w:r>
      <w:proofErr w:type="spellStart"/>
      <w:r w:rsidR="364E42D6" w:rsidRPr="7E8FC499">
        <w:rPr>
          <w:color w:val="000000" w:themeColor="text1"/>
          <w:szCs w:val="24"/>
          <w:lang w:val="en-US"/>
        </w:rPr>
        <w:t>na</w:t>
      </w:r>
      <w:proofErr w:type="spellEnd"/>
      <w:r w:rsidR="364E42D6" w:rsidRPr="7E8FC499">
        <w:rPr>
          <w:color w:val="000000" w:themeColor="text1"/>
          <w:szCs w:val="24"/>
          <w:lang w:val="en-US"/>
        </w:rPr>
        <w:t>:</w:t>
      </w:r>
      <w:hyperlink r:id="rId15" w:history="1">
        <w:r w:rsidR="00390BDD" w:rsidRPr="000845CE">
          <w:rPr>
            <w:rStyle w:val="Hypertextovprepojenie"/>
            <w:szCs w:val="24"/>
          </w:rPr>
          <w:t>https://jis-eurasipjournals.springeropen.com/articles/10.1186/s13635-016-0042-3</w:t>
        </w:r>
      </w:hyperlink>
    </w:p>
    <w:p w14:paraId="336AA92A" w14:textId="3116649D" w:rsidR="00390BDD" w:rsidRPr="00390BDD" w:rsidRDefault="425BD9BC" w:rsidP="00B74D19">
      <w:pPr>
        <w:pStyle w:val="ZoznamLiteratury"/>
        <w:spacing w:line="276" w:lineRule="auto"/>
        <w:rPr>
          <w:lang w:val="en-US"/>
        </w:rPr>
      </w:pPr>
      <w:r w:rsidRPr="7E8FC499">
        <w:rPr>
          <w:szCs w:val="24"/>
          <w:lang w:val="en-US"/>
        </w:rPr>
        <w:t>Stateful vs. stateless firewalls: Understanding the differences, [cit. 21.3.2024]</w:t>
      </w:r>
      <w:r w:rsidR="4F6E709D" w:rsidRPr="7E8FC499">
        <w:rPr>
          <w:color w:val="000000" w:themeColor="text1"/>
          <w:szCs w:val="24"/>
          <w:lang w:val="en-US"/>
        </w:rPr>
        <w:t xml:space="preserve">  [online] </w:t>
      </w:r>
      <w:proofErr w:type="spellStart"/>
      <w:r w:rsidR="4F6E709D" w:rsidRPr="7E8FC499">
        <w:rPr>
          <w:color w:val="000000" w:themeColor="text1"/>
          <w:szCs w:val="24"/>
          <w:lang w:val="en-US"/>
        </w:rPr>
        <w:t>Dostupné</w:t>
      </w:r>
      <w:proofErr w:type="spellEnd"/>
      <w:r w:rsidR="4F6E709D" w:rsidRPr="7E8FC499">
        <w:rPr>
          <w:color w:val="000000" w:themeColor="text1"/>
          <w:szCs w:val="24"/>
          <w:lang w:val="en-US"/>
        </w:rPr>
        <w:t xml:space="preserve"> </w:t>
      </w:r>
      <w:proofErr w:type="spellStart"/>
      <w:r w:rsidR="4F6E709D" w:rsidRPr="7E8FC499">
        <w:rPr>
          <w:color w:val="000000" w:themeColor="text1"/>
          <w:szCs w:val="24"/>
          <w:lang w:val="en-US"/>
        </w:rPr>
        <w:t>na</w:t>
      </w:r>
      <w:proofErr w:type="spellEnd"/>
      <w:r w:rsidR="4F6E709D" w:rsidRPr="7E8FC499">
        <w:rPr>
          <w:color w:val="000000" w:themeColor="text1"/>
          <w:szCs w:val="24"/>
          <w:lang w:val="en-US"/>
        </w:rPr>
        <w:t>:</w:t>
      </w:r>
      <w:r w:rsidRPr="7E8FC499">
        <w:rPr>
          <w:szCs w:val="24"/>
          <w:lang w:val="en-US"/>
        </w:rPr>
        <w:t xml:space="preserve"> </w:t>
      </w:r>
      <w:hyperlink r:id="rId16" w:history="1">
        <w:r w:rsidR="00390BDD" w:rsidRPr="000845CE">
          <w:rPr>
            <w:rStyle w:val="Hypertextovprepojenie"/>
            <w:szCs w:val="24"/>
            <w:lang w:val="en-US"/>
          </w:rPr>
          <w:t>https://www.techtarget.com/searchsecurity/answer/How-do-stateful-inspection-and-packet-filtering-firewalls-differ?_gl=1*s1su8y*_ga*MTA4OTc0MTQzNy4xNzE2NTM0MjQ2*_ga_TQKE4GS5P9*MTcxNjUzNDI0Ni4xLjEuMTcxNjUzNTIyMy4wLjAuMA..</w:t>
        </w:r>
      </w:hyperlink>
    </w:p>
    <w:p w14:paraId="478C2447" w14:textId="199075BD" w:rsidR="00390BDD" w:rsidRPr="00390BDD" w:rsidRDefault="11F67FAB" w:rsidP="00B74D19">
      <w:pPr>
        <w:pStyle w:val="ZoznamLiteratury"/>
        <w:spacing w:line="276" w:lineRule="auto"/>
        <w:rPr>
          <w:color w:val="000000" w:themeColor="text1"/>
          <w:lang w:val="en-US"/>
        </w:rPr>
      </w:pPr>
      <w:r w:rsidRPr="7E8FC499">
        <w:rPr>
          <w:color w:val="000000" w:themeColor="text1"/>
          <w:lang w:val="en-US"/>
        </w:rPr>
        <w:t>What are next generation firewalls? How the cloud and complexity affect them, [c</w:t>
      </w:r>
      <w:r w:rsidR="5BF1E749" w:rsidRPr="7E8FC499">
        <w:rPr>
          <w:color w:val="000000" w:themeColor="text1"/>
          <w:lang w:val="en-US"/>
        </w:rPr>
        <w:t>it. 20.3.2024]</w:t>
      </w:r>
      <w:r w:rsidR="5026F945" w:rsidRPr="7E8FC499">
        <w:rPr>
          <w:color w:val="000000" w:themeColor="text1"/>
          <w:szCs w:val="24"/>
          <w:lang w:val="en-US"/>
        </w:rPr>
        <w:t xml:space="preserve">  [online] </w:t>
      </w:r>
      <w:proofErr w:type="spellStart"/>
      <w:r w:rsidR="5026F945" w:rsidRPr="7E8FC499">
        <w:rPr>
          <w:color w:val="000000" w:themeColor="text1"/>
          <w:szCs w:val="24"/>
          <w:lang w:val="en-US"/>
        </w:rPr>
        <w:t>Dostupné</w:t>
      </w:r>
      <w:proofErr w:type="spellEnd"/>
      <w:r w:rsidR="5026F945" w:rsidRPr="7E8FC499">
        <w:rPr>
          <w:color w:val="000000" w:themeColor="text1"/>
          <w:szCs w:val="24"/>
          <w:lang w:val="en-US"/>
        </w:rPr>
        <w:t xml:space="preserve"> </w:t>
      </w:r>
      <w:proofErr w:type="spellStart"/>
      <w:r w:rsidR="5026F945" w:rsidRPr="7E8FC499">
        <w:rPr>
          <w:color w:val="000000" w:themeColor="text1"/>
          <w:szCs w:val="24"/>
          <w:lang w:val="en-US"/>
        </w:rPr>
        <w:t>na</w:t>
      </w:r>
      <w:proofErr w:type="spellEnd"/>
      <w:r w:rsidR="5026F945" w:rsidRPr="7E8FC499">
        <w:rPr>
          <w:color w:val="000000" w:themeColor="text1"/>
          <w:szCs w:val="24"/>
          <w:lang w:val="en-US"/>
        </w:rPr>
        <w:t xml:space="preserve">: </w:t>
      </w:r>
      <w:hyperlink r:id="rId17" w:history="1">
        <w:r w:rsidR="00390BDD" w:rsidRPr="000845CE">
          <w:rPr>
            <w:rStyle w:val="Hypertextovprepojenie"/>
            <w:lang w:val="en-US"/>
          </w:rPr>
          <w:t xml:space="preserve">https://www.csoonline.com/article/566153/what-are-next-generation-firewalls-how-the-cloud-and-complexity-affect-them.html </w:t>
        </w:r>
      </w:hyperlink>
    </w:p>
    <w:p w14:paraId="139B8997" w14:textId="6064790F" w:rsidR="00390BDD" w:rsidRPr="00390BDD" w:rsidRDefault="38977B46" w:rsidP="00B74D19">
      <w:pPr>
        <w:pStyle w:val="ZoznamLiteratury"/>
        <w:spacing w:line="276" w:lineRule="auto"/>
        <w:rPr>
          <w:color w:val="000000" w:themeColor="text1"/>
          <w:lang w:val="en-US"/>
        </w:rPr>
      </w:pPr>
      <w:r w:rsidRPr="7E8FC499">
        <w:rPr>
          <w:color w:val="000000" w:themeColor="text1"/>
          <w:szCs w:val="24"/>
          <w:lang w:val="en-US"/>
        </w:rPr>
        <w:t>Log and Monitor Data Center Traffic [cit. 23.4.2024]</w:t>
      </w:r>
      <w:r w:rsidR="08C22E0C" w:rsidRPr="7E8FC499">
        <w:rPr>
          <w:color w:val="000000" w:themeColor="text1"/>
          <w:szCs w:val="24"/>
          <w:lang w:val="en-US"/>
        </w:rPr>
        <w:t xml:space="preserve">  [online] </w:t>
      </w:r>
      <w:proofErr w:type="spellStart"/>
      <w:r w:rsidR="08C22E0C" w:rsidRPr="7E8FC499">
        <w:rPr>
          <w:color w:val="000000" w:themeColor="text1"/>
          <w:szCs w:val="24"/>
          <w:lang w:val="en-US"/>
        </w:rPr>
        <w:t>Dostupné</w:t>
      </w:r>
      <w:proofErr w:type="spellEnd"/>
      <w:r w:rsidR="08C22E0C" w:rsidRPr="7E8FC499">
        <w:rPr>
          <w:color w:val="000000" w:themeColor="text1"/>
          <w:szCs w:val="24"/>
          <w:lang w:val="en-US"/>
        </w:rPr>
        <w:t xml:space="preserve"> </w:t>
      </w:r>
      <w:proofErr w:type="spellStart"/>
      <w:r w:rsidR="08C22E0C" w:rsidRPr="7E8FC499">
        <w:rPr>
          <w:color w:val="000000" w:themeColor="text1"/>
          <w:szCs w:val="24"/>
          <w:lang w:val="en-US"/>
        </w:rPr>
        <w:t>na</w:t>
      </w:r>
      <w:proofErr w:type="spellEnd"/>
      <w:r w:rsidR="08C22E0C" w:rsidRPr="7E8FC499">
        <w:rPr>
          <w:color w:val="000000" w:themeColor="text1"/>
          <w:szCs w:val="24"/>
          <w:lang w:val="en-US"/>
        </w:rPr>
        <w:t>:</w:t>
      </w:r>
      <w:r w:rsidRPr="7E8FC499">
        <w:rPr>
          <w:color w:val="000000" w:themeColor="text1"/>
          <w:szCs w:val="24"/>
          <w:lang w:val="en-US"/>
        </w:rPr>
        <w:t xml:space="preserve"> </w:t>
      </w:r>
      <w:hyperlink r:id="rId18" w:history="1">
        <w:r w:rsidR="00390BDD" w:rsidRPr="000845CE">
          <w:rPr>
            <w:rStyle w:val="Hypertextovprepojenie"/>
            <w:szCs w:val="24"/>
            <w:lang w:val="en-US"/>
          </w:rPr>
          <w:t>https://docs.paloaltonetworks.com/best-practices/10-2/data-center-best-practices/data-center-best-practice-security-policy/log-and-monitor-data-center-traffic</w:t>
        </w:r>
      </w:hyperlink>
    </w:p>
    <w:p w14:paraId="0E75F9AA" w14:textId="13A405E8" w:rsidR="00390BDD" w:rsidRPr="00390BDD" w:rsidRDefault="4CB5DA83" w:rsidP="00B74D19">
      <w:pPr>
        <w:pStyle w:val="ZoznamLiteratury"/>
        <w:spacing w:line="276" w:lineRule="auto"/>
        <w:rPr>
          <w:color w:val="000000" w:themeColor="text1"/>
          <w:szCs w:val="24"/>
          <w:lang w:val="en-US"/>
        </w:rPr>
      </w:pPr>
      <w:r w:rsidRPr="7E8FC499">
        <w:rPr>
          <w:color w:val="000000" w:themeColor="text1"/>
          <w:szCs w:val="24"/>
          <w:lang w:val="en-US"/>
        </w:rPr>
        <w:t>Advanced Firewall Techniques [cit. 1.3.2024</w:t>
      </w:r>
      <w:proofErr w:type="gramStart"/>
      <w:r w:rsidRPr="7E8FC499">
        <w:rPr>
          <w:color w:val="000000" w:themeColor="text1"/>
          <w:szCs w:val="24"/>
          <w:lang w:val="en-US"/>
        </w:rPr>
        <w:t>]</w:t>
      </w:r>
      <w:r w:rsidR="57764FAA" w:rsidRPr="7E8FC499">
        <w:rPr>
          <w:color w:val="000000" w:themeColor="text1"/>
          <w:szCs w:val="24"/>
          <w:lang w:val="en-US"/>
        </w:rPr>
        <w:t xml:space="preserve">  [</w:t>
      </w:r>
      <w:proofErr w:type="gramEnd"/>
      <w:r w:rsidR="57764FAA" w:rsidRPr="7E8FC499">
        <w:rPr>
          <w:color w:val="000000" w:themeColor="text1"/>
          <w:szCs w:val="24"/>
          <w:lang w:val="en-US"/>
        </w:rPr>
        <w:t xml:space="preserve">online] </w:t>
      </w:r>
      <w:proofErr w:type="spellStart"/>
      <w:r w:rsidR="57764FAA" w:rsidRPr="7E8FC499">
        <w:rPr>
          <w:color w:val="000000" w:themeColor="text1"/>
          <w:szCs w:val="24"/>
          <w:lang w:val="en-US"/>
        </w:rPr>
        <w:t>Dostupné</w:t>
      </w:r>
      <w:proofErr w:type="spellEnd"/>
      <w:r w:rsidR="57764FAA" w:rsidRPr="7E8FC499">
        <w:rPr>
          <w:color w:val="000000" w:themeColor="text1"/>
          <w:szCs w:val="24"/>
          <w:lang w:val="en-US"/>
        </w:rPr>
        <w:t xml:space="preserve"> </w:t>
      </w:r>
      <w:proofErr w:type="spellStart"/>
      <w:r w:rsidR="57764FAA" w:rsidRPr="7E8FC499">
        <w:rPr>
          <w:color w:val="000000" w:themeColor="text1"/>
          <w:szCs w:val="24"/>
          <w:lang w:val="en-US"/>
        </w:rPr>
        <w:t>na</w:t>
      </w:r>
      <w:proofErr w:type="spellEnd"/>
      <w:r w:rsidR="57764FAA" w:rsidRPr="7E8FC499">
        <w:rPr>
          <w:color w:val="000000" w:themeColor="text1"/>
          <w:szCs w:val="24"/>
          <w:lang w:val="en-US"/>
        </w:rPr>
        <w:t>:</w:t>
      </w:r>
      <w:r w:rsidRPr="7E8FC499">
        <w:rPr>
          <w:color w:val="000000" w:themeColor="text1"/>
          <w:szCs w:val="24"/>
          <w:lang w:val="en-US"/>
        </w:rPr>
        <w:t xml:space="preserve"> </w:t>
      </w:r>
      <w:hyperlink r:id="rId19" w:history="1">
        <w:r w:rsidR="00390BDD" w:rsidRPr="000845CE">
          <w:rPr>
            <w:rStyle w:val="Hypertextovprepojenie"/>
            <w:szCs w:val="24"/>
            <w:lang w:val="en-US"/>
          </w:rPr>
          <w:t>https://www.linkedin.com/pulse/advanced-firewall-techniques-proinfinc</w:t>
        </w:r>
      </w:hyperlink>
    </w:p>
    <w:p w14:paraId="78EA5AEA" w14:textId="352CDB47" w:rsidR="7E8FC499" w:rsidRPr="00887804" w:rsidRDefault="00462875" w:rsidP="00B74D19">
      <w:pPr>
        <w:pStyle w:val="ZoznamLiteratury"/>
        <w:spacing w:line="276" w:lineRule="auto"/>
        <w:rPr>
          <w:lang w:eastAsia="sk-SK"/>
        </w:rPr>
      </w:pPr>
      <w:proofErr w:type="spellStart"/>
      <w:r w:rsidRPr="00462875">
        <w:rPr>
          <w:lang w:eastAsia="sk-SK"/>
        </w:rPr>
        <w:t>All</w:t>
      </w:r>
      <w:proofErr w:type="spellEnd"/>
      <w:r w:rsidRPr="00462875">
        <w:rPr>
          <w:lang w:eastAsia="sk-SK"/>
        </w:rPr>
        <w:t xml:space="preserve"> </w:t>
      </w:r>
      <w:proofErr w:type="spellStart"/>
      <w:r w:rsidRPr="00462875">
        <w:rPr>
          <w:lang w:eastAsia="sk-SK"/>
        </w:rPr>
        <w:t>You</w:t>
      </w:r>
      <w:proofErr w:type="spellEnd"/>
      <w:r w:rsidRPr="00462875">
        <w:rPr>
          <w:lang w:eastAsia="sk-SK"/>
        </w:rPr>
        <w:t xml:space="preserve"> </w:t>
      </w:r>
      <w:proofErr w:type="spellStart"/>
      <w:r w:rsidRPr="00462875">
        <w:rPr>
          <w:lang w:eastAsia="sk-SK"/>
        </w:rPr>
        <w:t>Need</w:t>
      </w:r>
      <w:proofErr w:type="spellEnd"/>
      <w:r w:rsidRPr="00462875">
        <w:rPr>
          <w:lang w:eastAsia="sk-SK"/>
        </w:rPr>
        <w:t xml:space="preserve"> to </w:t>
      </w:r>
      <w:proofErr w:type="spellStart"/>
      <w:r w:rsidRPr="00462875">
        <w:rPr>
          <w:lang w:eastAsia="sk-SK"/>
        </w:rPr>
        <w:t>Know</w:t>
      </w:r>
      <w:proofErr w:type="spellEnd"/>
      <w:r w:rsidRPr="00462875">
        <w:rPr>
          <w:lang w:eastAsia="sk-SK"/>
        </w:rPr>
        <w:t xml:space="preserve"> </w:t>
      </w:r>
      <w:proofErr w:type="spellStart"/>
      <w:r w:rsidRPr="00462875">
        <w:rPr>
          <w:lang w:eastAsia="sk-SK"/>
        </w:rPr>
        <w:t>About</w:t>
      </w:r>
      <w:proofErr w:type="spellEnd"/>
      <w:r w:rsidRPr="00462875">
        <w:rPr>
          <w:lang w:eastAsia="sk-SK"/>
        </w:rPr>
        <w:t xml:space="preserve"> </w:t>
      </w:r>
      <w:proofErr w:type="spellStart"/>
      <w:r w:rsidRPr="00462875">
        <w:rPr>
          <w:lang w:eastAsia="sk-SK"/>
        </w:rPr>
        <w:t>Network</w:t>
      </w:r>
      <w:proofErr w:type="spellEnd"/>
      <w:r w:rsidRPr="00462875">
        <w:rPr>
          <w:lang w:eastAsia="sk-SK"/>
        </w:rPr>
        <w:t xml:space="preserve"> </w:t>
      </w:r>
      <w:proofErr w:type="spellStart"/>
      <w:r w:rsidRPr="00462875">
        <w:rPr>
          <w:lang w:eastAsia="sk-SK"/>
        </w:rPr>
        <w:t>Security</w:t>
      </w:r>
      <w:proofErr w:type="spellEnd"/>
      <w:r w:rsidRPr="00462875">
        <w:rPr>
          <w:lang w:eastAsia="sk-SK"/>
        </w:rPr>
        <w:t xml:space="preserve">, </w:t>
      </w:r>
      <w:proofErr w:type="spellStart"/>
      <w:r w:rsidRPr="00462875">
        <w:rPr>
          <w:lang w:eastAsia="sk-SK"/>
        </w:rPr>
        <w:t>Firewalls</w:t>
      </w:r>
      <w:proofErr w:type="spellEnd"/>
      <w:r w:rsidRPr="00462875">
        <w:rPr>
          <w:lang w:eastAsia="sk-SK"/>
        </w:rPr>
        <w:t xml:space="preserve">, and </w:t>
      </w:r>
      <w:proofErr w:type="spellStart"/>
      <w:r w:rsidRPr="00462875">
        <w:rPr>
          <w:lang w:eastAsia="sk-SK"/>
        </w:rPr>
        <w:t>VPNs</w:t>
      </w:r>
      <w:proofErr w:type="spellEnd"/>
      <w:r>
        <w:rPr>
          <w:lang w:eastAsia="sk-SK"/>
        </w:rPr>
        <w:t xml:space="preserve"> </w:t>
      </w:r>
      <w:r w:rsidRPr="7E8FC499">
        <w:rPr>
          <w:color w:val="000000" w:themeColor="text1"/>
          <w:szCs w:val="24"/>
          <w:lang w:val="en-US"/>
        </w:rPr>
        <w:t xml:space="preserve">[cit. </w:t>
      </w:r>
      <w:r>
        <w:rPr>
          <w:color w:val="000000" w:themeColor="text1"/>
          <w:szCs w:val="24"/>
          <w:lang w:val="en-US"/>
        </w:rPr>
        <w:t>10.2</w:t>
      </w:r>
      <w:r w:rsidRPr="7E8FC499">
        <w:rPr>
          <w:color w:val="000000" w:themeColor="text1"/>
          <w:szCs w:val="24"/>
          <w:lang w:val="en-US"/>
        </w:rPr>
        <w:t>.2024</w:t>
      </w:r>
      <w:proofErr w:type="gramStart"/>
      <w:r w:rsidRPr="7E8FC499">
        <w:rPr>
          <w:color w:val="000000" w:themeColor="text1"/>
          <w:szCs w:val="24"/>
          <w:lang w:val="en-US"/>
        </w:rPr>
        <w:t>]  [</w:t>
      </w:r>
      <w:proofErr w:type="gramEnd"/>
      <w:r w:rsidRPr="7E8FC499">
        <w:rPr>
          <w:color w:val="000000" w:themeColor="text1"/>
          <w:szCs w:val="24"/>
          <w:lang w:val="en-US"/>
        </w:rPr>
        <w:t xml:space="preserve">online] </w:t>
      </w:r>
      <w:proofErr w:type="spellStart"/>
      <w:r w:rsidRPr="7E8FC499">
        <w:rPr>
          <w:color w:val="000000" w:themeColor="text1"/>
          <w:szCs w:val="24"/>
          <w:lang w:val="en-US"/>
        </w:rPr>
        <w:t>Dostupné</w:t>
      </w:r>
      <w:proofErr w:type="spellEnd"/>
      <w:r w:rsidRPr="7E8FC499">
        <w:rPr>
          <w:color w:val="000000" w:themeColor="text1"/>
          <w:szCs w:val="24"/>
          <w:lang w:val="en-US"/>
        </w:rPr>
        <w:t xml:space="preserve"> </w:t>
      </w:r>
      <w:proofErr w:type="spellStart"/>
      <w:r w:rsidRPr="7E8FC499">
        <w:rPr>
          <w:color w:val="000000" w:themeColor="text1"/>
          <w:szCs w:val="24"/>
          <w:lang w:val="en-US"/>
        </w:rPr>
        <w:t>na</w:t>
      </w:r>
      <w:proofErr w:type="spellEnd"/>
      <w:r>
        <w:rPr>
          <w:lang w:eastAsia="sk-SK"/>
        </w:rPr>
        <w:t xml:space="preserve">: </w:t>
      </w:r>
      <w:hyperlink r:id="rId20" w:history="1">
        <w:r w:rsidR="00887804" w:rsidRPr="000845CE">
          <w:rPr>
            <w:rStyle w:val="Hypertextovprepojenie"/>
          </w:rPr>
          <w:t>https://www.eccu.edu/blog/cybersecurity/network-security-firewalls-vpns/</w:t>
        </w:r>
      </w:hyperlink>
    </w:p>
    <w:p w14:paraId="6127953A" w14:textId="639D6313" w:rsidR="005F680E" w:rsidRDefault="00887804" w:rsidP="00B74D19">
      <w:pPr>
        <w:pStyle w:val="ZoznamLiteratury"/>
        <w:spacing w:line="276" w:lineRule="auto"/>
        <w:rPr>
          <w:lang w:eastAsia="sk-SK"/>
        </w:rPr>
      </w:pPr>
      <w:proofErr w:type="spellStart"/>
      <w:r w:rsidRPr="00887804">
        <w:rPr>
          <w:lang w:eastAsia="sk-SK"/>
        </w:rPr>
        <w:t>What</w:t>
      </w:r>
      <w:proofErr w:type="spellEnd"/>
      <w:r w:rsidRPr="00887804">
        <w:rPr>
          <w:lang w:eastAsia="sk-SK"/>
        </w:rPr>
        <w:t xml:space="preserve"> Are </w:t>
      </w:r>
      <w:proofErr w:type="spellStart"/>
      <w:r w:rsidRPr="00887804">
        <w:rPr>
          <w:lang w:eastAsia="sk-SK"/>
        </w:rPr>
        <w:t>the</w:t>
      </w:r>
      <w:proofErr w:type="spellEnd"/>
      <w:r w:rsidRPr="00887804">
        <w:rPr>
          <w:lang w:eastAsia="sk-SK"/>
        </w:rPr>
        <w:t xml:space="preserve"> 5 </w:t>
      </w:r>
      <w:proofErr w:type="spellStart"/>
      <w:r w:rsidRPr="00887804">
        <w:rPr>
          <w:lang w:eastAsia="sk-SK"/>
        </w:rPr>
        <w:t>Main</w:t>
      </w:r>
      <w:proofErr w:type="spellEnd"/>
      <w:r w:rsidRPr="00887804">
        <w:rPr>
          <w:lang w:eastAsia="sk-SK"/>
        </w:rPr>
        <w:t xml:space="preserve"> </w:t>
      </w:r>
      <w:proofErr w:type="spellStart"/>
      <w:r w:rsidRPr="00887804">
        <w:rPr>
          <w:lang w:eastAsia="sk-SK"/>
        </w:rPr>
        <w:t>Types</w:t>
      </w:r>
      <w:proofErr w:type="spellEnd"/>
      <w:r w:rsidRPr="00887804">
        <w:rPr>
          <w:lang w:eastAsia="sk-SK"/>
        </w:rPr>
        <w:t xml:space="preserve"> of Firewall?</w:t>
      </w:r>
      <w:r>
        <w:rPr>
          <w:lang w:eastAsia="sk-SK"/>
        </w:rPr>
        <w:t xml:space="preserve"> </w:t>
      </w:r>
      <w:r w:rsidRPr="7E8FC499">
        <w:rPr>
          <w:color w:val="000000" w:themeColor="text1"/>
          <w:szCs w:val="24"/>
          <w:lang w:val="en-US"/>
        </w:rPr>
        <w:t xml:space="preserve">[cit. </w:t>
      </w:r>
      <w:r>
        <w:rPr>
          <w:color w:val="000000" w:themeColor="text1"/>
          <w:szCs w:val="24"/>
          <w:lang w:val="en-US"/>
        </w:rPr>
        <w:t>10.2</w:t>
      </w:r>
      <w:r w:rsidRPr="7E8FC499">
        <w:rPr>
          <w:color w:val="000000" w:themeColor="text1"/>
          <w:szCs w:val="24"/>
          <w:lang w:val="en-US"/>
        </w:rPr>
        <w:t>.2024</w:t>
      </w:r>
      <w:proofErr w:type="gramStart"/>
      <w:r w:rsidRPr="7E8FC499">
        <w:rPr>
          <w:color w:val="000000" w:themeColor="text1"/>
          <w:szCs w:val="24"/>
          <w:lang w:val="en-US"/>
        </w:rPr>
        <w:t>]  [</w:t>
      </w:r>
      <w:proofErr w:type="gramEnd"/>
      <w:r w:rsidRPr="7E8FC499">
        <w:rPr>
          <w:color w:val="000000" w:themeColor="text1"/>
          <w:szCs w:val="24"/>
          <w:lang w:val="en-US"/>
        </w:rPr>
        <w:t xml:space="preserve">online] </w:t>
      </w:r>
      <w:proofErr w:type="spellStart"/>
      <w:r w:rsidRPr="7E8FC499">
        <w:rPr>
          <w:color w:val="000000" w:themeColor="text1"/>
          <w:szCs w:val="24"/>
          <w:lang w:val="en-US"/>
        </w:rPr>
        <w:t>Dostupné</w:t>
      </w:r>
      <w:proofErr w:type="spellEnd"/>
      <w:r w:rsidRPr="7E8FC499">
        <w:rPr>
          <w:color w:val="000000" w:themeColor="text1"/>
          <w:szCs w:val="24"/>
          <w:lang w:val="en-US"/>
        </w:rPr>
        <w:t xml:space="preserve"> </w:t>
      </w:r>
      <w:proofErr w:type="spellStart"/>
      <w:r w:rsidRPr="7E8FC499">
        <w:rPr>
          <w:color w:val="000000" w:themeColor="text1"/>
          <w:szCs w:val="24"/>
          <w:lang w:val="en-US"/>
        </w:rPr>
        <w:t>na</w:t>
      </w:r>
      <w:proofErr w:type="spellEnd"/>
      <w:r>
        <w:rPr>
          <w:lang w:eastAsia="sk-SK"/>
        </w:rPr>
        <w:t>:</w:t>
      </w:r>
      <w:r>
        <w:rPr>
          <w:lang w:eastAsia="sk-SK"/>
        </w:rPr>
        <w:t xml:space="preserve"> </w:t>
      </w:r>
      <w:hyperlink r:id="rId21" w:history="1">
        <w:r w:rsidR="005F680E" w:rsidRPr="000845CE">
          <w:rPr>
            <w:rStyle w:val="Hypertextovprepojenie"/>
            <w:lang w:eastAsia="sk-SK"/>
          </w:rPr>
          <w:t>https://www.makeuseof.com/types-of-firewalls/</w:t>
        </w:r>
      </w:hyperlink>
    </w:p>
    <w:p w14:paraId="23846081" w14:textId="42927B2F" w:rsidR="00826569" w:rsidRDefault="00CD7FEB" w:rsidP="00B74D19">
      <w:pPr>
        <w:pStyle w:val="ZoznamLiteratury"/>
        <w:spacing w:line="276" w:lineRule="auto"/>
        <w:rPr>
          <w:lang w:eastAsia="sk-SK"/>
        </w:rPr>
      </w:pPr>
      <w:r>
        <w:rPr>
          <w:lang w:eastAsia="sk-SK"/>
        </w:rPr>
        <w:t xml:space="preserve">Firewall </w:t>
      </w:r>
      <w:r w:rsidRPr="7E8FC499">
        <w:rPr>
          <w:color w:val="000000" w:themeColor="text1"/>
          <w:szCs w:val="24"/>
          <w:lang w:val="en-US"/>
        </w:rPr>
        <w:t xml:space="preserve">[cit. </w:t>
      </w:r>
      <w:r>
        <w:rPr>
          <w:color w:val="000000" w:themeColor="text1"/>
          <w:szCs w:val="24"/>
          <w:lang w:val="en-US"/>
        </w:rPr>
        <w:t>10.2</w:t>
      </w:r>
      <w:r w:rsidRPr="7E8FC499">
        <w:rPr>
          <w:color w:val="000000" w:themeColor="text1"/>
          <w:szCs w:val="24"/>
          <w:lang w:val="en-US"/>
        </w:rPr>
        <w:t>.2024</w:t>
      </w:r>
      <w:proofErr w:type="gramStart"/>
      <w:r w:rsidRPr="7E8FC499">
        <w:rPr>
          <w:color w:val="000000" w:themeColor="text1"/>
          <w:szCs w:val="24"/>
          <w:lang w:val="en-US"/>
        </w:rPr>
        <w:t>]  [</w:t>
      </w:r>
      <w:proofErr w:type="gramEnd"/>
      <w:r w:rsidRPr="7E8FC499">
        <w:rPr>
          <w:color w:val="000000" w:themeColor="text1"/>
          <w:szCs w:val="24"/>
          <w:lang w:val="en-US"/>
        </w:rPr>
        <w:t xml:space="preserve">online] </w:t>
      </w:r>
      <w:proofErr w:type="spellStart"/>
      <w:r w:rsidRPr="7E8FC499">
        <w:rPr>
          <w:color w:val="000000" w:themeColor="text1"/>
          <w:szCs w:val="24"/>
          <w:lang w:val="en-US"/>
        </w:rPr>
        <w:t>Dostupné</w:t>
      </w:r>
      <w:proofErr w:type="spellEnd"/>
      <w:r w:rsidRPr="7E8FC499">
        <w:rPr>
          <w:color w:val="000000" w:themeColor="text1"/>
          <w:szCs w:val="24"/>
          <w:lang w:val="en-US"/>
        </w:rPr>
        <w:t xml:space="preserve"> </w:t>
      </w:r>
      <w:proofErr w:type="spellStart"/>
      <w:r w:rsidRPr="7E8FC499">
        <w:rPr>
          <w:color w:val="000000" w:themeColor="text1"/>
          <w:szCs w:val="24"/>
          <w:lang w:val="en-US"/>
        </w:rPr>
        <w:t>na</w:t>
      </w:r>
      <w:proofErr w:type="spellEnd"/>
      <w:r>
        <w:rPr>
          <w:lang w:eastAsia="sk-SK"/>
        </w:rPr>
        <w:t>:</w:t>
      </w:r>
      <w:r>
        <w:rPr>
          <w:lang w:eastAsia="sk-SK"/>
        </w:rPr>
        <w:t>&lt;</w:t>
      </w:r>
      <w:r w:rsidR="007400D2" w:rsidRPr="007400D2">
        <w:t xml:space="preserve"> </w:t>
      </w:r>
      <w:hyperlink r:id="rId22" w:history="1">
        <w:r w:rsidR="00826569" w:rsidRPr="000845CE">
          <w:rPr>
            <w:rStyle w:val="Hypertextovprepojenie"/>
            <w:lang w:eastAsia="sk-SK"/>
          </w:rPr>
          <w:t>https://www.eset.com/sk/firewall-ochrana/</w:t>
        </w:r>
      </w:hyperlink>
      <w:r>
        <w:rPr>
          <w:lang w:eastAsia="sk-SK"/>
        </w:rPr>
        <w:t>&gt;</w:t>
      </w:r>
    </w:p>
    <w:p w14:paraId="6D9272C6" w14:textId="4DD83CE6" w:rsidR="007400D2" w:rsidRDefault="008F3503" w:rsidP="00B74D19">
      <w:pPr>
        <w:pStyle w:val="ZoznamLiteratury"/>
        <w:spacing w:line="276" w:lineRule="auto"/>
        <w:rPr>
          <w:lang w:eastAsia="sk-SK"/>
        </w:rPr>
      </w:pPr>
      <w:proofErr w:type="spellStart"/>
      <w:r>
        <w:rPr>
          <w:lang w:eastAsia="sk-SK"/>
        </w:rPr>
        <w:t>Introdcution</w:t>
      </w:r>
      <w:proofErr w:type="spellEnd"/>
      <w:r>
        <w:rPr>
          <w:lang w:eastAsia="sk-SK"/>
        </w:rPr>
        <w:t xml:space="preserve"> of Firewall in </w:t>
      </w:r>
      <w:proofErr w:type="spellStart"/>
      <w:r>
        <w:rPr>
          <w:lang w:eastAsia="sk-SK"/>
        </w:rPr>
        <w:t>Computer</w:t>
      </w:r>
      <w:proofErr w:type="spellEnd"/>
      <w:r>
        <w:rPr>
          <w:lang w:eastAsia="sk-SK"/>
        </w:rPr>
        <w:t xml:space="preserve"> </w:t>
      </w:r>
      <w:proofErr w:type="spellStart"/>
      <w:r>
        <w:rPr>
          <w:lang w:eastAsia="sk-SK"/>
        </w:rPr>
        <w:t>Network</w:t>
      </w:r>
      <w:proofErr w:type="spellEnd"/>
      <w:r w:rsidR="00314FFE">
        <w:rPr>
          <w:color w:val="000000" w:themeColor="text1"/>
          <w:szCs w:val="24"/>
          <w:lang w:val="en-US"/>
        </w:rPr>
        <w:t xml:space="preserve"> </w:t>
      </w:r>
      <w:r w:rsidR="00314FFE" w:rsidRPr="7E8FC499">
        <w:rPr>
          <w:color w:val="000000" w:themeColor="text1"/>
          <w:szCs w:val="24"/>
          <w:lang w:val="en-US"/>
        </w:rPr>
        <w:t xml:space="preserve">[cit. </w:t>
      </w:r>
      <w:r w:rsidR="00314FFE">
        <w:rPr>
          <w:color w:val="000000" w:themeColor="text1"/>
          <w:szCs w:val="24"/>
          <w:lang w:val="en-US"/>
        </w:rPr>
        <w:t>8</w:t>
      </w:r>
      <w:r w:rsidR="00314FFE">
        <w:rPr>
          <w:color w:val="000000" w:themeColor="text1"/>
          <w:szCs w:val="24"/>
          <w:lang w:val="en-US"/>
        </w:rPr>
        <w:t>.2</w:t>
      </w:r>
      <w:r w:rsidR="00314FFE" w:rsidRPr="7E8FC499">
        <w:rPr>
          <w:color w:val="000000" w:themeColor="text1"/>
          <w:szCs w:val="24"/>
          <w:lang w:val="en-US"/>
        </w:rPr>
        <w:t>.2024]</w:t>
      </w:r>
      <w:proofErr w:type="gramStart"/>
      <w:r w:rsidR="00314FFE" w:rsidRPr="7E8FC499">
        <w:rPr>
          <w:color w:val="000000" w:themeColor="text1"/>
          <w:szCs w:val="24"/>
          <w:lang w:val="en-US"/>
        </w:rPr>
        <w:t xml:space="preserve"> </w:t>
      </w:r>
      <w:r w:rsidRPr="7E8FC499">
        <w:rPr>
          <w:color w:val="000000" w:themeColor="text1"/>
          <w:szCs w:val="24"/>
          <w:lang w:val="en-US"/>
        </w:rPr>
        <w:t xml:space="preserve">  [</w:t>
      </w:r>
      <w:proofErr w:type="gramEnd"/>
      <w:r w:rsidRPr="7E8FC499">
        <w:rPr>
          <w:color w:val="000000" w:themeColor="text1"/>
          <w:szCs w:val="24"/>
          <w:lang w:val="en-US"/>
        </w:rPr>
        <w:t xml:space="preserve">online] </w:t>
      </w:r>
      <w:proofErr w:type="spellStart"/>
      <w:r w:rsidRPr="7E8FC499">
        <w:rPr>
          <w:color w:val="000000" w:themeColor="text1"/>
          <w:szCs w:val="24"/>
          <w:lang w:val="en-US"/>
        </w:rPr>
        <w:t>Dostupné</w:t>
      </w:r>
      <w:proofErr w:type="spellEnd"/>
      <w:r w:rsidRPr="7E8FC499">
        <w:rPr>
          <w:color w:val="000000" w:themeColor="text1"/>
          <w:szCs w:val="24"/>
          <w:lang w:val="en-US"/>
        </w:rPr>
        <w:t xml:space="preserve"> </w:t>
      </w:r>
      <w:proofErr w:type="spellStart"/>
      <w:r w:rsidRPr="7E8FC499">
        <w:rPr>
          <w:color w:val="000000" w:themeColor="text1"/>
          <w:szCs w:val="24"/>
          <w:lang w:val="en-US"/>
        </w:rPr>
        <w:t>na</w:t>
      </w:r>
      <w:proofErr w:type="spellEnd"/>
      <w:r>
        <w:rPr>
          <w:lang w:eastAsia="sk-SK"/>
        </w:rPr>
        <w:t>:</w:t>
      </w:r>
      <w:hyperlink r:id="rId23" w:history="1">
        <w:r w:rsidR="00314FFE" w:rsidRPr="000845CE">
          <w:rPr>
            <w:rStyle w:val="Hypertextovprepojenie"/>
            <w:lang w:eastAsia="sk-SK"/>
          </w:rPr>
          <w:t>https://www.geeksforgeeks.org/introduction-of-firewall-in-computer-network/</w:t>
        </w:r>
      </w:hyperlink>
    </w:p>
    <w:p w14:paraId="76AD7C7A" w14:textId="0966F2BB" w:rsidR="00E56170" w:rsidRDefault="000E084E" w:rsidP="00B74D19">
      <w:pPr>
        <w:pStyle w:val="ZoznamLiteratury"/>
        <w:spacing w:line="276" w:lineRule="auto"/>
        <w:rPr>
          <w:lang w:eastAsia="sk-SK"/>
        </w:rPr>
      </w:pPr>
      <w:r>
        <w:rPr>
          <w:lang w:eastAsia="sk-SK"/>
        </w:rPr>
        <w:t xml:space="preserve">Čo je to brána firewall? </w:t>
      </w:r>
      <w:r w:rsidRPr="7E8FC499">
        <w:rPr>
          <w:color w:val="000000" w:themeColor="text1"/>
          <w:szCs w:val="24"/>
          <w:lang w:val="en-US"/>
        </w:rPr>
        <w:t xml:space="preserve">[cit. </w:t>
      </w:r>
      <w:r>
        <w:rPr>
          <w:color w:val="000000" w:themeColor="text1"/>
          <w:szCs w:val="24"/>
          <w:lang w:val="en-US"/>
        </w:rPr>
        <w:t>6</w:t>
      </w:r>
      <w:r>
        <w:rPr>
          <w:color w:val="000000" w:themeColor="text1"/>
          <w:szCs w:val="24"/>
          <w:lang w:val="en-US"/>
        </w:rPr>
        <w:t>.2</w:t>
      </w:r>
      <w:r w:rsidRPr="7E8FC499">
        <w:rPr>
          <w:color w:val="000000" w:themeColor="text1"/>
          <w:szCs w:val="24"/>
          <w:lang w:val="en-US"/>
        </w:rPr>
        <w:t>.2024</w:t>
      </w:r>
      <w:proofErr w:type="gramStart"/>
      <w:r w:rsidRPr="7E8FC499">
        <w:rPr>
          <w:color w:val="000000" w:themeColor="text1"/>
          <w:szCs w:val="24"/>
          <w:lang w:val="en-US"/>
        </w:rPr>
        <w:t>]  [</w:t>
      </w:r>
      <w:proofErr w:type="gramEnd"/>
      <w:r w:rsidRPr="7E8FC499">
        <w:rPr>
          <w:color w:val="000000" w:themeColor="text1"/>
          <w:szCs w:val="24"/>
          <w:lang w:val="en-US"/>
        </w:rPr>
        <w:t xml:space="preserve">online] </w:t>
      </w:r>
      <w:proofErr w:type="spellStart"/>
      <w:r w:rsidRPr="7E8FC499">
        <w:rPr>
          <w:color w:val="000000" w:themeColor="text1"/>
          <w:szCs w:val="24"/>
          <w:lang w:val="en-US"/>
        </w:rPr>
        <w:t>Dostupné</w:t>
      </w:r>
      <w:proofErr w:type="spellEnd"/>
      <w:r w:rsidRPr="7E8FC499">
        <w:rPr>
          <w:color w:val="000000" w:themeColor="text1"/>
          <w:szCs w:val="24"/>
          <w:lang w:val="en-US"/>
        </w:rPr>
        <w:t xml:space="preserve"> </w:t>
      </w:r>
      <w:proofErr w:type="spellStart"/>
      <w:r w:rsidRPr="7E8FC499">
        <w:rPr>
          <w:color w:val="000000" w:themeColor="text1"/>
          <w:szCs w:val="24"/>
          <w:lang w:val="en-US"/>
        </w:rPr>
        <w:t>na</w:t>
      </w:r>
      <w:proofErr w:type="spellEnd"/>
      <w:r>
        <w:rPr>
          <w:lang w:eastAsia="sk-SK"/>
        </w:rPr>
        <w:t>:</w:t>
      </w:r>
      <w:hyperlink r:id="rId24" w:history="1">
        <w:r w:rsidR="00E56170" w:rsidRPr="000845CE">
          <w:rPr>
            <w:rStyle w:val="Hypertextovprepojenie"/>
            <w:lang w:eastAsia="sk-SK"/>
          </w:rPr>
          <w:t>https://www.mcafee.com/sk-sk/antivirus/firewall.html</w:t>
        </w:r>
      </w:hyperlink>
    </w:p>
    <w:p w14:paraId="736616A2" w14:textId="5D2985D4" w:rsidR="00826569" w:rsidRDefault="003F367C" w:rsidP="00B74D19">
      <w:pPr>
        <w:pStyle w:val="ZoznamLiteratury"/>
        <w:spacing w:line="276" w:lineRule="auto"/>
        <w:rPr>
          <w:lang w:eastAsia="sk-SK"/>
        </w:rPr>
      </w:pPr>
      <w:proofErr w:type="spellStart"/>
      <w:r>
        <w:rPr>
          <w:lang w:eastAsia="sk-SK"/>
        </w:rPr>
        <w:t>Types</w:t>
      </w:r>
      <w:proofErr w:type="spellEnd"/>
      <w:r>
        <w:rPr>
          <w:lang w:eastAsia="sk-SK"/>
        </w:rPr>
        <w:t xml:space="preserve"> of </w:t>
      </w:r>
      <w:proofErr w:type="spellStart"/>
      <w:r>
        <w:rPr>
          <w:lang w:eastAsia="sk-SK"/>
        </w:rPr>
        <w:t>Firewalls</w:t>
      </w:r>
      <w:proofErr w:type="spellEnd"/>
      <w:r>
        <w:rPr>
          <w:lang w:eastAsia="sk-SK"/>
        </w:rPr>
        <w:t xml:space="preserve"> </w:t>
      </w:r>
      <w:proofErr w:type="spellStart"/>
      <w:r>
        <w:rPr>
          <w:lang w:eastAsia="sk-SK"/>
        </w:rPr>
        <w:t>Defined</w:t>
      </w:r>
      <w:proofErr w:type="spellEnd"/>
      <w:r>
        <w:rPr>
          <w:lang w:eastAsia="sk-SK"/>
        </w:rPr>
        <w:t xml:space="preserve"> and</w:t>
      </w:r>
      <w:r w:rsidR="00CC0B36">
        <w:rPr>
          <w:lang w:eastAsia="sk-SK"/>
        </w:rPr>
        <w:t xml:space="preserve"> </w:t>
      </w:r>
      <w:proofErr w:type="spellStart"/>
      <w:r w:rsidR="00CC0B36">
        <w:rPr>
          <w:lang w:eastAsia="sk-SK"/>
        </w:rPr>
        <w:t>Explained</w:t>
      </w:r>
      <w:proofErr w:type="spellEnd"/>
      <w:r w:rsidR="00CC0B36">
        <w:rPr>
          <w:lang w:eastAsia="sk-SK"/>
        </w:rPr>
        <w:t xml:space="preserve"> </w:t>
      </w:r>
      <w:r w:rsidR="00CC0B36" w:rsidRPr="7E8FC499">
        <w:rPr>
          <w:color w:val="000000" w:themeColor="text1"/>
          <w:szCs w:val="24"/>
          <w:lang w:val="en-US"/>
        </w:rPr>
        <w:t xml:space="preserve">[cit. </w:t>
      </w:r>
      <w:r w:rsidR="00826569">
        <w:rPr>
          <w:color w:val="000000" w:themeColor="text1"/>
          <w:szCs w:val="24"/>
          <w:lang w:val="en-US"/>
        </w:rPr>
        <w:t>14</w:t>
      </w:r>
      <w:r w:rsidR="00CC0B36">
        <w:rPr>
          <w:color w:val="000000" w:themeColor="text1"/>
          <w:szCs w:val="24"/>
          <w:lang w:val="en-US"/>
        </w:rPr>
        <w:t>.</w:t>
      </w:r>
      <w:r w:rsidR="00826569">
        <w:rPr>
          <w:color w:val="000000" w:themeColor="text1"/>
          <w:szCs w:val="24"/>
          <w:lang w:val="en-US"/>
        </w:rPr>
        <w:t>4</w:t>
      </w:r>
      <w:r w:rsidR="00CC0B36" w:rsidRPr="7E8FC499">
        <w:rPr>
          <w:color w:val="000000" w:themeColor="text1"/>
          <w:szCs w:val="24"/>
          <w:lang w:val="en-US"/>
        </w:rPr>
        <w:t>.2024</w:t>
      </w:r>
      <w:proofErr w:type="gramStart"/>
      <w:r w:rsidR="00CC0B36" w:rsidRPr="7E8FC499">
        <w:rPr>
          <w:color w:val="000000" w:themeColor="text1"/>
          <w:szCs w:val="24"/>
          <w:lang w:val="en-US"/>
        </w:rPr>
        <w:t>]</w:t>
      </w:r>
      <w:r w:rsidR="00CC0B36" w:rsidRPr="00CC0B36">
        <w:rPr>
          <w:color w:val="000000" w:themeColor="text1"/>
          <w:szCs w:val="24"/>
          <w:lang w:val="en-US"/>
        </w:rPr>
        <w:t xml:space="preserve"> </w:t>
      </w:r>
      <w:r w:rsidR="00CC0B36" w:rsidRPr="7E8FC499">
        <w:rPr>
          <w:color w:val="000000" w:themeColor="text1"/>
          <w:szCs w:val="24"/>
          <w:lang w:val="en-US"/>
        </w:rPr>
        <w:t>]</w:t>
      </w:r>
      <w:proofErr w:type="gramEnd"/>
      <w:r w:rsidR="00CC0B36" w:rsidRPr="7E8FC499">
        <w:rPr>
          <w:color w:val="000000" w:themeColor="text1"/>
          <w:szCs w:val="24"/>
          <w:lang w:val="en-US"/>
        </w:rPr>
        <w:t xml:space="preserve">   [online] </w:t>
      </w:r>
      <w:proofErr w:type="spellStart"/>
      <w:r w:rsidR="00CC0B36" w:rsidRPr="7E8FC499">
        <w:rPr>
          <w:color w:val="000000" w:themeColor="text1"/>
          <w:szCs w:val="24"/>
          <w:lang w:val="en-US"/>
        </w:rPr>
        <w:t>Dostupné</w:t>
      </w:r>
      <w:proofErr w:type="spellEnd"/>
      <w:r w:rsidR="00CC0B36" w:rsidRPr="7E8FC499">
        <w:rPr>
          <w:color w:val="000000" w:themeColor="text1"/>
          <w:szCs w:val="24"/>
          <w:lang w:val="en-US"/>
        </w:rPr>
        <w:t xml:space="preserve"> </w:t>
      </w:r>
      <w:proofErr w:type="spellStart"/>
      <w:r w:rsidR="00CC0B36" w:rsidRPr="7E8FC499">
        <w:rPr>
          <w:color w:val="000000" w:themeColor="text1"/>
          <w:szCs w:val="24"/>
          <w:lang w:val="en-US"/>
        </w:rPr>
        <w:t>na</w:t>
      </w:r>
      <w:proofErr w:type="spellEnd"/>
      <w:r w:rsidR="00CC0B36">
        <w:rPr>
          <w:lang w:eastAsia="sk-SK"/>
        </w:rPr>
        <w:t>:</w:t>
      </w:r>
      <w:hyperlink r:id="rId25" w:history="1">
        <w:r w:rsidR="00826569" w:rsidRPr="000845CE">
          <w:rPr>
            <w:rStyle w:val="Hypertextovprepojenie"/>
            <w:lang w:eastAsia="sk-SK"/>
          </w:rPr>
          <w:t>https://www.paloaltonetworks.com/cyberpedia/types-of-firewalls</w:t>
        </w:r>
      </w:hyperlink>
    </w:p>
    <w:p w14:paraId="27DAB8A4" w14:textId="522CA767" w:rsidR="00FD275C" w:rsidRPr="00FD275C" w:rsidRDefault="00E5763B" w:rsidP="00D543A7">
      <w:pPr>
        <w:pStyle w:val="ZoznamLiteratury"/>
        <w:spacing w:line="276" w:lineRule="auto"/>
        <w:rPr>
          <w:lang w:eastAsia="sk-SK"/>
        </w:rPr>
      </w:pPr>
      <w:proofErr w:type="spellStart"/>
      <w:r>
        <w:rPr>
          <w:lang w:eastAsia="sk-SK"/>
        </w:rPr>
        <w:t>Fireawalls</w:t>
      </w:r>
      <w:proofErr w:type="spellEnd"/>
      <w:r>
        <w:rPr>
          <w:lang w:eastAsia="sk-SK"/>
        </w:rPr>
        <w:t xml:space="preserve"> </w:t>
      </w:r>
      <w:proofErr w:type="spellStart"/>
      <w:r>
        <w:rPr>
          <w:lang w:eastAsia="sk-SK"/>
        </w:rPr>
        <w:t>defined</w:t>
      </w:r>
      <w:proofErr w:type="spellEnd"/>
      <w:r>
        <w:rPr>
          <w:lang w:eastAsia="sk-SK"/>
        </w:rPr>
        <w:t xml:space="preserve">, </w:t>
      </w:r>
      <w:proofErr w:type="spellStart"/>
      <w:r>
        <w:rPr>
          <w:lang w:eastAsia="sk-SK"/>
        </w:rPr>
        <w:t>explained</w:t>
      </w:r>
      <w:proofErr w:type="spellEnd"/>
      <w:r>
        <w:rPr>
          <w:lang w:eastAsia="sk-SK"/>
        </w:rPr>
        <w:t xml:space="preserve">, and </w:t>
      </w:r>
      <w:proofErr w:type="spellStart"/>
      <w:r>
        <w:rPr>
          <w:lang w:eastAsia="sk-SK"/>
        </w:rPr>
        <w:t>explored</w:t>
      </w:r>
      <w:proofErr w:type="spellEnd"/>
      <w:r>
        <w:rPr>
          <w:lang w:eastAsia="sk-SK"/>
        </w:rPr>
        <w:t xml:space="preserve"> </w:t>
      </w:r>
      <w:r w:rsidRPr="7E8FC499">
        <w:rPr>
          <w:color w:val="000000" w:themeColor="text1"/>
          <w:szCs w:val="24"/>
          <w:lang w:val="en-US"/>
        </w:rPr>
        <w:t xml:space="preserve">[cit. </w:t>
      </w:r>
      <w:r>
        <w:rPr>
          <w:color w:val="000000" w:themeColor="text1"/>
          <w:szCs w:val="24"/>
          <w:lang w:val="en-US"/>
        </w:rPr>
        <w:t>11.1</w:t>
      </w:r>
      <w:r w:rsidRPr="7E8FC499">
        <w:rPr>
          <w:color w:val="000000" w:themeColor="text1"/>
          <w:szCs w:val="24"/>
          <w:lang w:val="en-US"/>
        </w:rPr>
        <w:t>.2024</w:t>
      </w:r>
      <w:proofErr w:type="gramStart"/>
      <w:r w:rsidRPr="7E8FC499">
        <w:rPr>
          <w:color w:val="000000" w:themeColor="text1"/>
          <w:szCs w:val="24"/>
          <w:lang w:val="en-US"/>
        </w:rPr>
        <w:t>]</w:t>
      </w:r>
      <w:r w:rsidRPr="00CC0B36">
        <w:rPr>
          <w:color w:val="000000" w:themeColor="text1"/>
          <w:szCs w:val="24"/>
          <w:lang w:val="en-US"/>
        </w:rPr>
        <w:t xml:space="preserve"> </w:t>
      </w:r>
      <w:r w:rsidRPr="7E8FC499">
        <w:rPr>
          <w:color w:val="000000" w:themeColor="text1"/>
          <w:szCs w:val="24"/>
          <w:lang w:val="en-US"/>
        </w:rPr>
        <w:t>]</w:t>
      </w:r>
      <w:proofErr w:type="gramEnd"/>
      <w:r w:rsidRPr="7E8FC499">
        <w:rPr>
          <w:color w:val="000000" w:themeColor="text1"/>
          <w:szCs w:val="24"/>
          <w:lang w:val="en-US"/>
        </w:rPr>
        <w:t xml:space="preserve">   [online] </w:t>
      </w:r>
      <w:proofErr w:type="spellStart"/>
      <w:r w:rsidRPr="7E8FC499">
        <w:rPr>
          <w:color w:val="000000" w:themeColor="text1"/>
          <w:szCs w:val="24"/>
          <w:lang w:val="en-US"/>
        </w:rPr>
        <w:t>Dostupné</w:t>
      </w:r>
      <w:proofErr w:type="spellEnd"/>
      <w:r w:rsidRPr="7E8FC499">
        <w:rPr>
          <w:color w:val="000000" w:themeColor="text1"/>
          <w:szCs w:val="24"/>
          <w:lang w:val="en-US"/>
        </w:rPr>
        <w:t xml:space="preserve"> na</w:t>
      </w:r>
      <w:r>
        <w:rPr>
          <w:lang w:eastAsia="sk-SK"/>
        </w:rPr>
        <w:t>:</w:t>
      </w:r>
      <w:proofErr w:type="spellStart"/>
      <w:r w:rsidR="00862F65">
        <w:rPr>
          <w:lang w:eastAsia="sk-SK"/>
        </w:rPr>
        <w:fldChar w:fldCharType="begin"/>
      </w:r>
      <w:r w:rsidR="00862F65">
        <w:rPr>
          <w:lang w:eastAsia="sk-SK"/>
        </w:rPr>
        <w:instrText>HYPERLINK "</w:instrText>
      </w:r>
      <w:r w:rsidR="00862F65" w:rsidRPr="00862F65">
        <w:rPr>
          <w:lang w:eastAsia="sk-SK"/>
        </w:rPr>
        <w:instrText>https://www.forcepoint.com/cyber-edu/firewall</w:instrText>
      </w:r>
      <w:r w:rsidR="00862F65">
        <w:rPr>
          <w:lang w:eastAsia="sk-SK"/>
        </w:rPr>
        <w:instrText>"</w:instrText>
      </w:r>
      <w:r w:rsidR="00862F65">
        <w:rPr>
          <w:lang w:eastAsia="sk-SK"/>
        </w:rPr>
        <w:fldChar w:fldCharType="separate"/>
      </w:r>
      <w:r w:rsidR="00862F65" w:rsidRPr="000845CE">
        <w:rPr>
          <w:rStyle w:val="Hypertextovprepojenie"/>
          <w:lang w:eastAsia="sk-SK"/>
        </w:rPr>
        <w:t>https</w:t>
      </w:r>
      <w:proofErr w:type="spellEnd"/>
      <w:r w:rsidR="00862F65" w:rsidRPr="000845CE">
        <w:rPr>
          <w:rStyle w:val="Hypertextovprepojenie"/>
          <w:lang w:eastAsia="sk-SK"/>
        </w:rPr>
        <w:t>://www.forcepoint.com/cyber-edu/firewall</w:t>
      </w:r>
      <w:r w:rsidR="00862F65">
        <w:rPr>
          <w:lang w:eastAsia="sk-SK"/>
        </w:rPr>
        <w:fldChar w:fldCharType="end"/>
      </w:r>
    </w:p>
    <w:sectPr w:rsidR="00FD275C" w:rsidRPr="00FD275C" w:rsidSect="00F56E9A">
      <w:pgSz w:w="11906" w:h="16838"/>
      <w:pgMar w:top="1418" w:right="1418" w:bottom="1418" w:left="1985" w:header="708" w:footer="708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CFEA6B" w14:textId="77777777" w:rsidR="004E2F15" w:rsidRDefault="004E2F15" w:rsidP="00FD275C">
      <w:pPr>
        <w:spacing w:after="0" w:line="240" w:lineRule="auto"/>
      </w:pPr>
      <w:r>
        <w:separator/>
      </w:r>
    </w:p>
  </w:endnote>
  <w:endnote w:type="continuationSeparator" w:id="0">
    <w:p w14:paraId="48D641E3" w14:textId="77777777" w:rsidR="004E2F15" w:rsidRDefault="004E2F15" w:rsidP="00FD275C">
      <w:pPr>
        <w:spacing w:after="0" w:line="240" w:lineRule="auto"/>
      </w:pPr>
      <w:r>
        <w:continuationSeparator/>
      </w:r>
    </w:p>
  </w:endnote>
  <w:endnote w:type="continuationNotice" w:id="1">
    <w:p w14:paraId="4E5764DA" w14:textId="77777777" w:rsidR="004E2F15" w:rsidRDefault="004E2F1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0EB4FB" w14:textId="77777777" w:rsidR="008F3A4E" w:rsidRDefault="00BE465A" w:rsidP="00437497">
    <w:pPr>
      <w:pStyle w:val="Pta"/>
      <w:pBdr>
        <w:top w:val="dotted" w:sz="4" w:space="1" w:color="auto"/>
      </w:pBdr>
      <w:jc w:val="center"/>
    </w:pPr>
    <w:r>
      <w:fldChar w:fldCharType="begin"/>
    </w:r>
    <w:r>
      <w:instrText xml:space="preserve"> PAGE </w:instrText>
    </w:r>
    <w:r>
      <w:fldChar w:fldCharType="separate"/>
    </w:r>
    <w:r w:rsidR="00164B6B">
      <w:rPr>
        <w:noProof/>
      </w:rPr>
      <w:t>5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180EBD9" w14:textId="77777777" w:rsidR="004E2F15" w:rsidRDefault="004E2F15" w:rsidP="00FD275C">
      <w:pPr>
        <w:spacing w:after="0" w:line="240" w:lineRule="auto"/>
      </w:pPr>
      <w:r>
        <w:separator/>
      </w:r>
    </w:p>
  </w:footnote>
  <w:footnote w:type="continuationSeparator" w:id="0">
    <w:p w14:paraId="5897D26F" w14:textId="77777777" w:rsidR="004E2F15" w:rsidRDefault="004E2F15" w:rsidP="00FD275C">
      <w:pPr>
        <w:spacing w:after="0" w:line="240" w:lineRule="auto"/>
      </w:pPr>
      <w:r>
        <w:continuationSeparator/>
      </w:r>
    </w:p>
  </w:footnote>
  <w:footnote w:type="continuationNotice" w:id="1">
    <w:p w14:paraId="286F0AEE" w14:textId="77777777" w:rsidR="004E2F15" w:rsidRDefault="004E2F15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6C2A09"/>
    <w:multiLevelType w:val="hybridMultilevel"/>
    <w:tmpl w:val="9FEA51E8"/>
    <w:lvl w:ilvl="0" w:tplc="A66ACBAE">
      <w:start w:val="1"/>
      <w:numFmt w:val="decimal"/>
      <w:pStyle w:val="ZoznamLiteratury"/>
      <w:lvlText w:val="[%1]"/>
      <w:lvlJc w:val="right"/>
      <w:pPr>
        <w:tabs>
          <w:tab w:val="num" w:pos="567"/>
        </w:tabs>
        <w:ind w:left="567" w:hanging="22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59095A"/>
    <w:multiLevelType w:val="hybridMultilevel"/>
    <w:tmpl w:val="009473EC"/>
    <w:lvl w:ilvl="0" w:tplc="ACF827EE">
      <w:start w:val="1"/>
      <w:numFmt w:val="bullet"/>
      <w:lvlText w:val=""/>
      <w:lvlJc w:val="left"/>
      <w:pPr>
        <w:tabs>
          <w:tab w:val="num" w:pos="907"/>
        </w:tabs>
        <w:ind w:left="907" w:hanging="39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4F783E"/>
    <w:multiLevelType w:val="multilevel"/>
    <w:tmpl w:val="56EE4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09F5BB2"/>
    <w:multiLevelType w:val="hybridMultilevel"/>
    <w:tmpl w:val="26C6F30E"/>
    <w:lvl w:ilvl="0" w:tplc="ACF827EE">
      <w:start w:val="1"/>
      <w:numFmt w:val="bullet"/>
      <w:lvlText w:val=""/>
      <w:lvlJc w:val="left"/>
      <w:pPr>
        <w:tabs>
          <w:tab w:val="num" w:pos="907"/>
        </w:tabs>
        <w:ind w:left="907" w:hanging="39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F53B59"/>
    <w:multiLevelType w:val="multilevel"/>
    <w:tmpl w:val="076E6FC4"/>
    <w:lvl w:ilvl="0">
      <w:start w:val="1"/>
      <w:numFmt w:val="decimal"/>
      <w:pStyle w:val="NadpisKapitoly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PodNadpisKapitoly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PodNadpiskapitoly3uroven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tabs>
          <w:tab w:val="num" w:pos="1080"/>
        </w:tabs>
        <w:ind w:left="864" w:hanging="864"/>
      </w:pPr>
      <w:rPr>
        <w:rFonts w:hint="default"/>
      </w:rPr>
    </w:lvl>
    <w:lvl w:ilvl="4">
      <w:start w:val="1"/>
      <w:numFmt w:val="decimal"/>
      <w:pStyle w:val="Nadpis5"/>
      <w:lvlText w:val="%1.%2.%3.%4.%5"/>
      <w:lvlJc w:val="left"/>
      <w:pPr>
        <w:tabs>
          <w:tab w:val="num" w:pos="1440"/>
        </w:tabs>
        <w:ind w:left="1008" w:hanging="1008"/>
      </w:pPr>
      <w:rPr>
        <w:rFonts w:hint="default"/>
      </w:rPr>
    </w:lvl>
    <w:lvl w:ilvl="5">
      <w:start w:val="1"/>
      <w:numFmt w:val="decimal"/>
      <w:pStyle w:val="Nadpis6"/>
      <w:lvlText w:val="%1.%2.%3.%4.%5.%6"/>
      <w:lvlJc w:val="left"/>
      <w:pPr>
        <w:tabs>
          <w:tab w:val="num" w:pos="1800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28D629D4"/>
    <w:multiLevelType w:val="hybridMultilevel"/>
    <w:tmpl w:val="2AE04A62"/>
    <w:lvl w:ilvl="0" w:tplc="FB4C3C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DE831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3D8CC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69CAF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2880BC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6C60D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6A66C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D4E0B2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550C2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8D66C5"/>
    <w:multiLevelType w:val="multilevel"/>
    <w:tmpl w:val="9BC0B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AC56F1C"/>
    <w:multiLevelType w:val="multilevel"/>
    <w:tmpl w:val="B3D687B4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788" w:hanging="360"/>
      </w:pPr>
    </w:lvl>
    <w:lvl w:ilvl="2">
      <w:start w:val="1"/>
      <w:numFmt w:val="decimal"/>
      <w:lvlText w:val="%1.%2.%3."/>
      <w:lvlJc w:val="left"/>
      <w:pPr>
        <w:ind w:left="2508" w:hanging="180"/>
      </w:pPr>
    </w:lvl>
    <w:lvl w:ilvl="3">
      <w:start w:val="1"/>
      <w:numFmt w:val="decimal"/>
      <w:lvlText w:val="%1.%2.%3.%4."/>
      <w:lvlJc w:val="left"/>
      <w:pPr>
        <w:ind w:left="3228" w:hanging="360"/>
      </w:pPr>
    </w:lvl>
    <w:lvl w:ilvl="4">
      <w:start w:val="1"/>
      <w:numFmt w:val="decimal"/>
      <w:lvlText w:val="%1.%2.%3.%4.%5."/>
      <w:lvlJc w:val="left"/>
      <w:pPr>
        <w:ind w:left="3948" w:hanging="360"/>
      </w:pPr>
    </w:lvl>
    <w:lvl w:ilvl="5">
      <w:start w:val="1"/>
      <w:numFmt w:val="decimal"/>
      <w:lvlText w:val="%1.%2.%3.%4.%5.%6."/>
      <w:lvlJc w:val="left"/>
      <w:pPr>
        <w:ind w:left="4668" w:hanging="180"/>
      </w:pPr>
    </w:lvl>
    <w:lvl w:ilvl="6">
      <w:start w:val="1"/>
      <w:numFmt w:val="decimal"/>
      <w:lvlText w:val="%1.%2.%3.%4.%5.%6.%7."/>
      <w:lvlJc w:val="left"/>
      <w:pPr>
        <w:ind w:left="5388" w:hanging="360"/>
      </w:pPr>
    </w:lvl>
    <w:lvl w:ilvl="7">
      <w:start w:val="1"/>
      <w:numFmt w:val="decimal"/>
      <w:lvlText w:val="%1.%2.%3.%4.%5.%6.%7.%8."/>
      <w:lvlJc w:val="left"/>
      <w:pPr>
        <w:ind w:left="6108" w:hanging="360"/>
      </w:pPr>
    </w:lvl>
    <w:lvl w:ilvl="8">
      <w:start w:val="1"/>
      <w:numFmt w:val="decimal"/>
      <w:lvlText w:val="%1.%2.%3.%4.%5.%6.%7.%8.%9."/>
      <w:lvlJc w:val="left"/>
      <w:pPr>
        <w:ind w:left="6828" w:hanging="180"/>
      </w:pPr>
    </w:lvl>
  </w:abstractNum>
  <w:abstractNum w:abstractNumId="8" w15:restartNumberingAfterBreak="0">
    <w:nsid w:val="3CA13A92"/>
    <w:multiLevelType w:val="hybridMultilevel"/>
    <w:tmpl w:val="615C6516"/>
    <w:lvl w:ilvl="0" w:tplc="E4E24982">
      <w:numFmt w:val="bullet"/>
      <w:lvlText w:val="•"/>
      <w:lvlJc w:val="left"/>
      <w:pPr>
        <w:ind w:left="138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9" w15:restartNumberingAfterBreak="0">
    <w:nsid w:val="510D2897"/>
    <w:multiLevelType w:val="multilevel"/>
    <w:tmpl w:val="B0868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D8E5CE2"/>
    <w:multiLevelType w:val="multilevel"/>
    <w:tmpl w:val="49522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FED5A95"/>
    <w:multiLevelType w:val="hybridMultilevel"/>
    <w:tmpl w:val="827425FE"/>
    <w:lvl w:ilvl="0" w:tplc="041B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2" w15:restartNumberingAfterBreak="0">
    <w:nsid w:val="61F3607C"/>
    <w:multiLevelType w:val="hybridMultilevel"/>
    <w:tmpl w:val="898E836E"/>
    <w:lvl w:ilvl="0" w:tplc="E4E24982">
      <w:numFmt w:val="bullet"/>
      <w:lvlText w:val="•"/>
      <w:lvlJc w:val="left"/>
      <w:pPr>
        <w:ind w:left="87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13" w15:restartNumberingAfterBreak="0">
    <w:nsid w:val="6EAA39D6"/>
    <w:multiLevelType w:val="hybridMultilevel"/>
    <w:tmpl w:val="EC7E4B9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1471321">
    <w:abstractNumId w:val="5"/>
  </w:num>
  <w:num w:numId="2" w16cid:durableId="97677296">
    <w:abstractNumId w:val="4"/>
  </w:num>
  <w:num w:numId="3" w16cid:durableId="967008793">
    <w:abstractNumId w:val="0"/>
  </w:num>
  <w:num w:numId="4" w16cid:durableId="1896157716">
    <w:abstractNumId w:val="3"/>
  </w:num>
  <w:num w:numId="5" w16cid:durableId="1559583939">
    <w:abstractNumId w:val="1"/>
  </w:num>
  <w:num w:numId="6" w16cid:durableId="343702179">
    <w:abstractNumId w:val="13"/>
  </w:num>
  <w:num w:numId="7" w16cid:durableId="146284079">
    <w:abstractNumId w:val="11"/>
  </w:num>
  <w:num w:numId="8" w16cid:durableId="1444569466">
    <w:abstractNumId w:val="12"/>
  </w:num>
  <w:num w:numId="9" w16cid:durableId="1988825675">
    <w:abstractNumId w:val="8"/>
  </w:num>
  <w:num w:numId="10" w16cid:durableId="1335844245">
    <w:abstractNumId w:val="4"/>
  </w:num>
  <w:num w:numId="11" w16cid:durableId="1828738766">
    <w:abstractNumId w:val="4"/>
  </w:num>
  <w:num w:numId="12" w16cid:durableId="328675401">
    <w:abstractNumId w:val="4"/>
  </w:num>
  <w:num w:numId="13" w16cid:durableId="1176503785">
    <w:abstractNumId w:val="4"/>
  </w:num>
  <w:num w:numId="14" w16cid:durableId="2042515865">
    <w:abstractNumId w:val="4"/>
  </w:num>
  <w:num w:numId="15" w16cid:durableId="2072535892">
    <w:abstractNumId w:val="4"/>
  </w:num>
  <w:num w:numId="16" w16cid:durableId="2100905961">
    <w:abstractNumId w:val="4"/>
  </w:num>
  <w:num w:numId="17" w16cid:durableId="1606232368">
    <w:abstractNumId w:val="2"/>
  </w:num>
  <w:num w:numId="18" w16cid:durableId="2129886814">
    <w:abstractNumId w:val="4"/>
  </w:num>
  <w:num w:numId="19" w16cid:durableId="505174332">
    <w:abstractNumId w:val="4"/>
  </w:num>
  <w:num w:numId="20" w16cid:durableId="1711148798">
    <w:abstractNumId w:val="6"/>
  </w:num>
  <w:num w:numId="21" w16cid:durableId="1902910056">
    <w:abstractNumId w:val="4"/>
  </w:num>
  <w:num w:numId="22" w16cid:durableId="1210072654">
    <w:abstractNumId w:val="4"/>
  </w:num>
  <w:num w:numId="23" w16cid:durableId="854467510">
    <w:abstractNumId w:val="9"/>
  </w:num>
  <w:num w:numId="24" w16cid:durableId="627973305">
    <w:abstractNumId w:val="4"/>
  </w:num>
  <w:num w:numId="25" w16cid:durableId="1614943353">
    <w:abstractNumId w:val="4"/>
  </w:num>
  <w:num w:numId="26" w16cid:durableId="1798139374">
    <w:abstractNumId w:val="4"/>
  </w:num>
  <w:num w:numId="27" w16cid:durableId="2126583827">
    <w:abstractNumId w:val="4"/>
  </w:num>
  <w:num w:numId="28" w16cid:durableId="658001707">
    <w:abstractNumId w:val="7"/>
  </w:num>
  <w:num w:numId="29" w16cid:durableId="410464734">
    <w:abstractNumId w:val="4"/>
  </w:num>
  <w:num w:numId="30" w16cid:durableId="1162550027">
    <w:abstractNumId w:val="4"/>
  </w:num>
  <w:num w:numId="31" w16cid:durableId="1601721815">
    <w:abstractNumId w:val="4"/>
  </w:num>
  <w:num w:numId="32" w16cid:durableId="69819158">
    <w:abstractNumId w:val="10"/>
  </w:num>
  <w:num w:numId="33" w16cid:durableId="16300930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34FC1"/>
    <w:rsid w:val="00010038"/>
    <w:rsid w:val="000211BC"/>
    <w:rsid w:val="0002423F"/>
    <w:rsid w:val="00030F4A"/>
    <w:rsid w:val="00036C60"/>
    <w:rsid w:val="000400DC"/>
    <w:rsid w:val="00042E59"/>
    <w:rsid w:val="00046C9E"/>
    <w:rsid w:val="00054ECA"/>
    <w:rsid w:val="00055F2E"/>
    <w:rsid w:val="00057F74"/>
    <w:rsid w:val="0006100E"/>
    <w:rsid w:val="00062859"/>
    <w:rsid w:val="00062D39"/>
    <w:rsid w:val="0006519F"/>
    <w:rsid w:val="000A5BE4"/>
    <w:rsid w:val="000A667F"/>
    <w:rsid w:val="000A72ED"/>
    <w:rsid w:val="000D1828"/>
    <w:rsid w:val="000E0586"/>
    <w:rsid w:val="000E084E"/>
    <w:rsid w:val="000F658B"/>
    <w:rsid w:val="00103CCB"/>
    <w:rsid w:val="00121B66"/>
    <w:rsid w:val="00123B95"/>
    <w:rsid w:val="00127802"/>
    <w:rsid w:val="001344FE"/>
    <w:rsid w:val="00142E00"/>
    <w:rsid w:val="00145390"/>
    <w:rsid w:val="00156A6E"/>
    <w:rsid w:val="0016265C"/>
    <w:rsid w:val="00164B6B"/>
    <w:rsid w:val="0017639D"/>
    <w:rsid w:val="0018152C"/>
    <w:rsid w:val="00185923"/>
    <w:rsid w:val="001A41D9"/>
    <w:rsid w:val="001B1475"/>
    <w:rsid w:val="001C0371"/>
    <w:rsid w:val="001C0AC2"/>
    <w:rsid w:val="00220F93"/>
    <w:rsid w:val="002228A7"/>
    <w:rsid w:val="00235558"/>
    <w:rsid w:val="002372D3"/>
    <w:rsid w:val="002550E6"/>
    <w:rsid w:val="002A7DCF"/>
    <w:rsid w:val="002B4CB9"/>
    <w:rsid w:val="002C18C2"/>
    <w:rsid w:val="002C731B"/>
    <w:rsid w:val="002D5F67"/>
    <w:rsid w:val="00311FC6"/>
    <w:rsid w:val="00314FFE"/>
    <w:rsid w:val="0032132B"/>
    <w:rsid w:val="00332391"/>
    <w:rsid w:val="00353DFC"/>
    <w:rsid w:val="003651F0"/>
    <w:rsid w:val="00366384"/>
    <w:rsid w:val="00373F89"/>
    <w:rsid w:val="00374E14"/>
    <w:rsid w:val="00390BDD"/>
    <w:rsid w:val="003A10AC"/>
    <w:rsid w:val="003A2985"/>
    <w:rsid w:val="003B78E7"/>
    <w:rsid w:val="003C557B"/>
    <w:rsid w:val="003C7419"/>
    <w:rsid w:val="003D58B6"/>
    <w:rsid w:val="003E1C54"/>
    <w:rsid w:val="003E63BD"/>
    <w:rsid w:val="003F367C"/>
    <w:rsid w:val="003F4466"/>
    <w:rsid w:val="00413C8C"/>
    <w:rsid w:val="00413FAE"/>
    <w:rsid w:val="004177A1"/>
    <w:rsid w:val="00424775"/>
    <w:rsid w:val="00437497"/>
    <w:rsid w:val="004445CD"/>
    <w:rsid w:val="004524C4"/>
    <w:rsid w:val="00462875"/>
    <w:rsid w:val="004633BC"/>
    <w:rsid w:val="00466A0E"/>
    <w:rsid w:val="00482C86"/>
    <w:rsid w:val="00490A81"/>
    <w:rsid w:val="004943E5"/>
    <w:rsid w:val="004B2D09"/>
    <w:rsid w:val="004B7FA7"/>
    <w:rsid w:val="004C3641"/>
    <w:rsid w:val="004C5529"/>
    <w:rsid w:val="004D0AA4"/>
    <w:rsid w:val="004D3DFC"/>
    <w:rsid w:val="004D4DE1"/>
    <w:rsid w:val="004E2F15"/>
    <w:rsid w:val="004F59A1"/>
    <w:rsid w:val="00500044"/>
    <w:rsid w:val="0050220F"/>
    <w:rsid w:val="00504982"/>
    <w:rsid w:val="0051391D"/>
    <w:rsid w:val="0051436E"/>
    <w:rsid w:val="00515D50"/>
    <w:rsid w:val="00545E18"/>
    <w:rsid w:val="0054690E"/>
    <w:rsid w:val="00551736"/>
    <w:rsid w:val="0055365D"/>
    <w:rsid w:val="0056344E"/>
    <w:rsid w:val="00566F16"/>
    <w:rsid w:val="00567EA7"/>
    <w:rsid w:val="00574F7F"/>
    <w:rsid w:val="005949AE"/>
    <w:rsid w:val="005A557A"/>
    <w:rsid w:val="005C15CF"/>
    <w:rsid w:val="005C2AAD"/>
    <w:rsid w:val="005C32D5"/>
    <w:rsid w:val="005C5D6B"/>
    <w:rsid w:val="005D1320"/>
    <w:rsid w:val="005F680E"/>
    <w:rsid w:val="006021FE"/>
    <w:rsid w:val="0061186D"/>
    <w:rsid w:val="0061670E"/>
    <w:rsid w:val="00624E6D"/>
    <w:rsid w:val="00633BA7"/>
    <w:rsid w:val="00637CE9"/>
    <w:rsid w:val="006429B1"/>
    <w:rsid w:val="0066522A"/>
    <w:rsid w:val="00693595"/>
    <w:rsid w:val="00694763"/>
    <w:rsid w:val="006A39C6"/>
    <w:rsid w:val="006A76BB"/>
    <w:rsid w:val="006B136F"/>
    <w:rsid w:val="006B5558"/>
    <w:rsid w:val="006C3C3C"/>
    <w:rsid w:val="006C471D"/>
    <w:rsid w:val="006D1CEF"/>
    <w:rsid w:val="006D363F"/>
    <w:rsid w:val="00701897"/>
    <w:rsid w:val="007037FF"/>
    <w:rsid w:val="00720882"/>
    <w:rsid w:val="0073094C"/>
    <w:rsid w:val="00736677"/>
    <w:rsid w:val="00736A93"/>
    <w:rsid w:val="007400D2"/>
    <w:rsid w:val="00745DEB"/>
    <w:rsid w:val="0076014F"/>
    <w:rsid w:val="0076428E"/>
    <w:rsid w:val="0077091E"/>
    <w:rsid w:val="0077475B"/>
    <w:rsid w:val="00790939"/>
    <w:rsid w:val="007A5155"/>
    <w:rsid w:val="007D3153"/>
    <w:rsid w:val="007E0064"/>
    <w:rsid w:val="007E3006"/>
    <w:rsid w:val="00802F63"/>
    <w:rsid w:val="008230D6"/>
    <w:rsid w:val="0082318B"/>
    <w:rsid w:val="00826569"/>
    <w:rsid w:val="00830E5E"/>
    <w:rsid w:val="008359D9"/>
    <w:rsid w:val="008416E3"/>
    <w:rsid w:val="008424EF"/>
    <w:rsid w:val="00851FED"/>
    <w:rsid w:val="00857FF6"/>
    <w:rsid w:val="00862F65"/>
    <w:rsid w:val="00867B96"/>
    <w:rsid w:val="00870AAE"/>
    <w:rsid w:val="008710F8"/>
    <w:rsid w:val="00877BEF"/>
    <w:rsid w:val="00887804"/>
    <w:rsid w:val="00896711"/>
    <w:rsid w:val="00897206"/>
    <w:rsid w:val="008B2BC9"/>
    <w:rsid w:val="008C3DD2"/>
    <w:rsid w:val="008D73D2"/>
    <w:rsid w:val="008E4817"/>
    <w:rsid w:val="008F3503"/>
    <w:rsid w:val="008F3A4E"/>
    <w:rsid w:val="008F53EF"/>
    <w:rsid w:val="00914E0B"/>
    <w:rsid w:val="009324CB"/>
    <w:rsid w:val="0093304B"/>
    <w:rsid w:val="0094597D"/>
    <w:rsid w:val="00950595"/>
    <w:rsid w:val="009505C3"/>
    <w:rsid w:val="00961B1C"/>
    <w:rsid w:val="009A1CD8"/>
    <w:rsid w:val="009A3BA8"/>
    <w:rsid w:val="009A650B"/>
    <w:rsid w:val="00A0545B"/>
    <w:rsid w:val="00A05765"/>
    <w:rsid w:val="00A13640"/>
    <w:rsid w:val="00A22C4A"/>
    <w:rsid w:val="00A23F0B"/>
    <w:rsid w:val="00A421D0"/>
    <w:rsid w:val="00A439FA"/>
    <w:rsid w:val="00A62862"/>
    <w:rsid w:val="00A745BC"/>
    <w:rsid w:val="00A850D6"/>
    <w:rsid w:val="00A8AC77"/>
    <w:rsid w:val="00AC5DBC"/>
    <w:rsid w:val="00AD76D8"/>
    <w:rsid w:val="00AE695C"/>
    <w:rsid w:val="00AF1A4A"/>
    <w:rsid w:val="00B1247A"/>
    <w:rsid w:val="00B12695"/>
    <w:rsid w:val="00B1593C"/>
    <w:rsid w:val="00B34FC1"/>
    <w:rsid w:val="00B42E17"/>
    <w:rsid w:val="00B43EEF"/>
    <w:rsid w:val="00B440C8"/>
    <w:rsid w:val="00B531FF"/>
    <w:rsid w:val="00B74D19"/>
    <w:rsid w:val="00B86EB0"/>
    <w:rsid w:val="00B8785F"/>
    <w:rsid w:val="00B9038D"/>
    <w:rsid w:val="00BA2712"/>
    <w:rsid w:val="00BA54F7"/>
    <w:rsid w:val="00BA571F"/>
    <w:rsid w:val="00BB0893"/>
    <w:rsid w:val="00BB6243"/>
    <w:rsid w:val="00BD2503"/>
    <w:rsid w:val="00BD4555"/>
    <w:rsid w:val="00BE1720"/>
    <w:rsid w:val="00BE1803"/>
    <w:rsid w:val="00BE465A"/>
    <w:rsid w:val="00BE6326"/>
    <w:rsid w:val="00C13379"/>
    <w:rsid w:val="00C230C0"/>
    <w:rsid w:val="00C43B97"/>
    <w:rsid w:val="00C75FCD"/>
    <w:rsid w:val="00C7747B"/>
    <w:rsid w:val="00C849BD"/>
    <w:rsid w:val="00C854B7"/>
    <w:rsid w:val="00C8742D"/>
    <w:rsid w:val="00C9649A"/>
    <w:rsid w:val="00CA6A9E"/>
    <w:rsid w:val="00CC0B36"/>
    <w:rsid w:val="00CC4644"/>
    <w:rsid w:val="00CD2BAA"/>
    <w:rsid w:val="00CD32E1"/>
    <w:rsid w:val="00CD7FEB"/>
    <w:rsid w:val="00CE11A2"/>
    <w:rsid w:val="00CF04E3"/>
    <w:rsid w:val="00CF55E3"/>
    <w:rsid w:val="00D15C2E"/>
    <w:rsid w:val="00D216F3"/>
    <w:rsid w:val="00D219F5"/>
    <w:rsid w:val="00D3373D"/>
    <w:rsid w:val="00D3506D"/>
    <w:rsid w:val="00D37EBF"/>
    <w:rsid w:val="00D543A7"/>
    <w:rsid w:val="00D601BD"/>
    <w:rsid w:val="00D638DE"/>
    <w:rsid w:val="00D7758C"/>
    <w:rsid w:val="00D96F05"/>
    <w:rsid w:val="00DA0E16"/>
    <w:rsid w:val="00DA4E4D"/>
    <w:rsid w:val="00DF3A84"/>
    <w:rsid w:val="00DF6AC4"/>
    <w:rsid w:val="00E044E2"/>
    <w:rsid w:val="00E050CD"/>
    <w:rsid w:val="00E154B5"/>
    <w:rsid w:val="00E165D7"/>
    <w:rsid w:val="00E16E9B"/>
    <w:rsid w:val="00E1780F"/>
    <w:rsid w:val="00E368B4"/>
    <w:rsid w:val="00E37F24"/>
    <w:rsid w:val="00E41C6F"/>
    <w:rsid w:val="00E45D4F"/>
    <w:rsid w:val="00E56170"/>
    <w:rsid w:val="00E5763B"/>
    <w:rsid w:val="00E67A29"/>
    <w:rsid w:val="00E70BE4"/>
    <w:rsid w:val="00E8185A"/>
    <w:rsid w:val="00E86B12"/>
    <w:rsid w:val="00E86C02"/>
    <w:rsid w:val="00E87BA9"/>
    <w:rsid w:val="00E89E7B"/>
    <w:rsid w:val="00E92505"/>
    <w:rsid w:val="00EA072A"/>
    <w:rsid w:val="00EB081F"/>
    <w:rsid w:val="00EB41C0"/>
    <w:rsid w:val="00ED1E9F"/>
    <w:rsid w:val="00ED240A"/>
    <w:rsid w:val="00EE5005"/>
    <w:rsid w:val="00F216D1"/>
    <w:rsid w:val="00F24598"/>
    <w:rsid w:val="00F327B0"/>
    <w:rsid w:val="00F56E9A"/>
    <w:rsid w:val="00F61B76"/>
    <w:rsid w:val="00F763E6"/>
    <w:rsid w:val="00F8008D"/>
    <w:rsid w:val="00F84A88"/>
    <w:rsid w:val="00F976B1"/>
    <w:rsid w:val="00FA334D"/>
    <w:rsid w:val="00FA5DA5"/>
    <w:rsid w:val="00FB336B"/>
    <w:rsid w:val="00FB5C21"/>
    <w:rsid w:val="00FB6FE3"/>
    <w:rsid w:val="00FD275C"/>
    <w:rsid w:val="00FD3D3F"/>
    <w:rsid w:val="00FE648D"/>
    <w:rsid w:val="040A6D57"/>
    <w:rsid w:val="068CECA1"/>
    <w:rsid w:val="06927CE9"/>
    <w:rsid w:val="07C51F49"/>
    <w:rsid w:val="07D3E898"/>
    <w:rsid w:val="08C22E0C"/>
    <w:rsid w:val="098E6FAE"/>
    <w:rsid w:val="0A136EFA"/>
    <w:rsid w:val="0B3AF91D"/>
    <w:rsid w:val="0DE6BB9F"/>
    <w:rsid w:val="0FD39D14"/>
    <w:rsid w:val="10DDAEA4"/>
    <w:rsid w:val="10E22473"/>
    <w:rsid w:val="11F67FAB"/>
    <w:rsid w:val="12B3DA2B"/>
    <w:rsid w:val="13547EA4"/>
    <w:rsid w:val="1374DAB5"/>
    <w:rsid w:val="14F5EDC5"/>
    <w:rsid w:val="163F504F"/>
    <w:rsid w:val="171F5B5C"/>
    <w:rsid w:val="1806607B"/>
    <w:rsid w:val="1C0F3FF9"/>
    <w:rsid w:val="1C32E74D"/>
    <w:rsid w:val="1CCC088D"/>
    <w:rsid w:val="1D0D2DBF"/>
    <w:rsid w:val="1ECDD103"/>
    <w:rsid w:val="21B9041D"/>
    <w:rsid w:val="24061FC6"/>
    <w:rsid w:val="25A64950"/>
    <w:rsid w:val="2650BA60"/>
    <w:rsid w:val="2A005BCC"/>
    <w:rsid w:val="2BA42781"/>
    <w:rsid w:val="2C0A20A0"/>
    <w:rsid w:val="2CFBBD7E"/>
    <w:rsid w:val="2D561D00"/>
    <w:rsid w:val="2DB46478"/>
    <w:rsid w:val="2F12DC17"/>
    <w:rsid w:val="34D8F613"/>
    <w:rsid w:val="354435FD"/>
    <w:rsid w:val="35E42ABE"/>
    <w:rsid w:val="364E42D6"/>
    <w:rsid w:val="38024F95"/>
    <w:rsid w:val="38977B46"/>
    <w:rsid w:val="39606F48"/>
    <w:rsid w:val="3A1479FE"/>
    <w:rsid w:val="3BEB5B11"/>
    <w:rsid w:val="3CB446A1"/>
    <w:rsid w:val="3D4574EC"/>
    <w:rsid w:val="3E8E0175"/>
    <w:rsid w:val="405E48FD"/>
    <w:rsid w:val="40A3FBE1"/>
    <w:rsid w:val="4186926C"/>
    <w:rsid w:val="41E4F34C"/>
    <w:rsid w:val="425BD9BC"/>
    <w:rsid w:val="431665B9"/>
    <w:rsid w:val="431F0EF6"/>
    <w:rsid w:val="43BA55C0"/>
    <w:rsid w:val="45088DEF"/>
    <w:rsid w:val="47BDC625"/>
    <w:rsid w:val="4803575A"/>
    <w:rsid w:val="484B8957"/>
    <w:rsid w:val="4AC569C7"/>
    <w:rsid w:val="4B298B82"/>
    <w:rsid w:val="4BAA0FF7"/>
    <w:rsid w:val="4BDF7822"/>
    <w:rsid w:val="4C47F8B4"/>
    <w:rsid w:val="4CB5DA83"/>
    <w:rsid w:val="4F12DE3E"/>
    <w:rsid w:val="4F6E709D"/>
    <w:rsid w:val="500C914C"/>
    <w:rsid w:val="500F23FD"/>
    <w:rsid w:val="5026F945"/>
    <w:rsid w:val="5070076F"/>
    <w:rsid w:val="511E6FA6"/>
    <w:rsid w:val="521CCEE2"/>
    <w:rsid w:val="5456FD49"/>
    <w:rsid w:val="571A9337"/>
    <w:rsid w:val="57764FAA"/>
    <w:rsid w:val="58079A4A"/>
    <w:rsid w:val="594B2B9C"/>
    <w:rsid w:val="5A51F908"/>
    <w:rsid w:val="5B4DFCE4"/>
    <w:rsid w:val="5BF1E749"/>
    <w:rsid w:val="5C636EED"/>
    <w:rsid w:val="5DC61B7C"/>
    <w:rsid w:val="621F6D47"/>
    <w:rsid w:val="625B756A"/>
    <w:rsid w:val="62CB6970"/>
    <w:rsid w:val="62DD02E3"/>
    <w:rsid w:val="634461DF"/>
    <w:rsid w:val="6605C5BD"/>
    <w:rsid w:val="68E8C2B4"/>
    <w:rsid w:val="6A479FF7"/>
    <w:rsid w:val="6C5AFC2E"/>
    <w:rsid w:val="6CCE65CC"/>
    <w:rsid w:val="6DA14294"/>
    <w:rsid w:val="6DE0070D"/>
    <w:rsid w:val="6F104329"/>
    <w:rsid w:val="6FFD4F79"/>
    <w:rsid w:val="7184E8DA"/>
    <w:rsid w:val="72232915"/>
    <w:rsid w:val="72C5FA3E"/>
    <w:rsid w:val="73554D79"/>
    <w:rsid w:val="75250CF1"/>
    <w:rsid w:val="764470BE"/>
    <w:rsid w:val="76CFF9DF"/>
    <w:rsid w:val="77054E66"/>
    <w:rsid w:val="7731391B"/>
    <w:rsid w:val="791F5865"/>
    <w:rsid w:val="7957B384"/>
    <w:rsid w:val="7C8E603D"/>
    <w:rsid w:val="7D086186"/>
    <w:rsid w:val="7D9C4993"/>
    <w:rsid w:val="7E499FEC"/>
    <w:rsid w:val="7E8FC499"/>
    <w:rsid w:val="7F337894"/>
    <w:rsid w:val="7F6B4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3739DCC8"/>
  <w15:docId w15:val="{70B25E9A-7F80-49EE-B0D3-B4348119E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sk-SK" w:eastAsia="sk-SK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E8185A"/>
    <w:pPr>
      <w:spacing w:after="200" w:line="276" w:lineRule="auto"/>
    </w:pPr>
    <w:rPr>
      <w:sz w:val="22"/>
      <w:szCs w:val="22"/>
      <w:lang w:eastAsia="en-US"/>
    </w:rPr>
  </w:style>
  <w:style w:type="paragraph" w:styleId="Nadpis1">
    <w:name w:val="heading 1"/>
    <w:basedOn w:val="Normlny"/>
    <w:next w:val="Normlny"/>
    <w:link w:val="Nadpis1Char"/>
    <w:uiPriority w:val="9"/>
    <w:qFormat/>
    <w:rsid w:val="008878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Nadpis2">
    <w:name w:val="heading 2"/>
    <w:basedOn w:val="Normlny"/>
    <w:link w:val="Nadpis2Char"/>
    <w:uiPriority w:val="9"/>
    <w:qFormat/>
    <w:rsid w:val="0046287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eastAsia="sk-SK"/>
    </w:rPr>
  </w:style>
  <w:style w:type="paragraph" w:styleId="Nadpis4">
    <w:name w:val="heading 4"/>
    <w:basedOn w:val="Normlny"/>
    <w:next w:val="Normlny"/>
    <w:link w:val="Nadpis4Char"/>
    <w:autoRedefine/>
    <w:qFormat/>
    <w:rsid w:val="00FD275C"/>
    <w:pPr>
      <w:keepNext/>
      <w:numPr>
        <w:ilvl w:val="3"/>
        <w:numId w:val="2"/>
      </w:numPr>
      <w:spacing w:before="240" w:after="60" w:line="360" w:lineRule="auto"/>
      <w:ind w:left="1080" w:hanging="1080"/>
      <w:jc w:val="both"/>
      <w:outlineLvl w:val="3"/>
    </w:pPr>
    <w:rPr>
      <w:rFonts w:ascii="Arial" w:eastAsia="Times New Roman" w:hAnsi="Arial" w:cs="Arial"/>
      <w:sz w:val="24"/>
      <w:szCs w:val="28"/>
    </w:rPr>
  </w:style>
  <w:style w:type="paragraph" w:styleId="Nadpis5">
    <w:name w:val="heading 5"/>
    <w:basedOn w:val="Normlny"/>
    <w:next w:val="Normlny"/>
    <w:link w:val="Nadpis5Char"/>
    <w:qFormat/>
    <w:rsid w:val="00FD275C"/>
    <w:pPr>
      <w:numPr>
        <w:ilvl w:val="4"/>
        <w:numId w:val="2"/>
      </w:numPr>
      <w:spacing w:before="240" w:after="60" w:line="360" w:lineRule="auto"/>
      <w:jc w:val="both"/>
      <w:outlineLvl w:val="4"/>
    </w:pPr>
    <w:rPr>
      <w:rFonts w:ascii="Times New Roman" w:eastAsia="Times New Roman" w:hAnsi="Times New Roman"/>
      <w:b/>
      <w:bCs/>
      <w:i/>
      <w:iCs/>
      <w:sz w:val="26"/>
      <w:szCs w:val="26"/>
    </w:rPr>
  </w:style>
  <w:style w:type="paragraph" w:styleId="Nadpis6">
    <w:name w:val="heading 6"/>
    <w:basedOn w:val="Normlny"/>
    <w:next w:val="Normlny"/>
    <w:link w:val="Nadpis6Char"/>
    <w:qFormat/>
    <w:rsid w:val="00FD275C"/>
    <w:pPr>
      <w:numPr>
        <w:ilvl w:val="5"/>
        <w:numId w:val="2"/>
      </w:numPr>
      <w:spacing w:before="240" w:after="60" w:line="360" w:lineRule="auto"/>
      <w:jc w:val="both"/>
      <w:outlineLvl w:val="5"/>
    </w:pPr>
    <w:rPr>
      <w:rFonts w:ascii="Times New Roman" w:eastAsia="Times New Roman" w:hAnsi="Times New Roman"/>
      <w:b/>
      <w:bCs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4Char">
    <w:name w:val="Nadpis 4 Char"/>
    <w:basedOn w:val="Predvolenpsmoodseku"/>
    <w:link w:val="Nadpis4"/>
    <w:rsid w:val="00FD275C"/>
    <w:rPr>
      <w:rFonts w:ascii="Arial" w:eastAsia="Times New Roman" w:hAnsi="Arial" w:cs="Arial"/>
      <w:sz w:val="24"/>
      <w:szCs w:val="28"/>
    </w:rPr>
  </w:style>
  <w:style w:type="character" w:customStyle="1" w:styleId="Nadpis5Char">
    <w:name w:val="Nadpis 5 Char"/>
    <w:basedOn w:val="Predvolenpsmoodseku"/>
    <w:link w:val="Nadpis5"/>
    <w:rsid w:val="00FD275C"/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character" w:customStyle="1" w:styleId="Nadpis6Char">
    <w:name w:val="Nadpis 6 Char"/>
    <w:basedOn w:val="Predvolenpsmoodseku"/>
    <w:link w:val="Nadpis6"/>
    <w:rsid w:val="00FD275C"/>
    <w:rPr>
      <w:rFonts w:ascii="Times New Roman" w:eastAsia="Times New Roman" w:hAnsi="Times New Roman" w:cs="Times New Roman"/>
      <w:b/>
      <w:bCs/>
    </w:rPr>
  </w:style>
  <w:style w:type="paragraph" w:styleId="Hlavika">
    <w:name w:val="header"/>
    <w:basedOn w:val="Pta"/>
    <w:link w:val="HlavikaChar"/>
    <w:uiPriority w:val="99"/>
    <w:rsid w:val="00FD275C"/>
  </w:style>
  <w:style w:type="character" w:customStyle="1" w:styleId="HlavikaChar">
    <w:name w:val="Hlavička Char"/>
    <w:basedOn w:val="Predvolenpsmoodseku"/>
    <w:link w:val="Hlavika"/>
    <w:uiPriority w:val="99"/>
    <w:rsid w:val="00FD275C"/>
    <w:rPr>
      <w:rFonts w:ascii="Times New Roman" w:eastAsia="Times New Roman" w:hAnsi="Times New Roman" w:cs="Times New Roman"/>
      <w:sz w:val="24"/>
      <w:szCs w:val="20"/>
      <w:lang w:eastAsia="cs-CZ"/>
    </w:rPr>
  </w:style>
  <w:style w:type="paragraph" w:styleId="Pta">
    <w:name w:val="footer"/>
    <w:basedOn w:val="NormalnytextDP"/>
    <w:link w:val="PtaChar"/>
    <w:rsid w:val="00FD275C"/>
    <w:pPr>
      <w:tabs>
        <w:tab w:val="center" w:pos="4253"/>
        <w:tab w:val="right" w:pos="8505"/>
      </w:tabs>
      <w:spacing w:before="0"/>
      <w:ind w:firstLine="0"/>
    </w:pPr>
    <w:rPr>
      <w:lang w:eastAsia="cs-CZ"/>
    </w:rPr>
  </w:style>
  <w:style w:type="character" w:customStyle="1" w:styleId="PtaChar">
    <w:name w:val="Päta Char"/>
    <w:basedOn w:val="Predvolenpsmoodseku"/>
    <w:link w:val="Pta"/>
    <w:rsid w:val="00FD275C"/>
    <w:rPr>
      <w:rFonts w:ascii="Times New Roman" w:eastAsia="Times New Roman" w:hAnsi="Times New Roman" w:cs="Times New Roman"/>
      <w:sz w:val="24"/>
      <w:szCs w:val="20"/>
      <w:lang w:eastAsia="cs-CZ"/>
    </w:rPr>
  </w:style>
  <w:style w:type="paragraph" w:customStyle="1" w:styleId="NormalnytextDP">
    <w:name w:val="Normalny text DP"/>
    <w:rsid w:val="00FD275C"/>
    <w:pPr>
      <w:spacing w:before="120" w:after="120" w:line="360" w:lineRule="auto"/>
      <w:ind w:firstLine="510"/>
      <w:jc w:val="both"/>
    </w:pPr>
    <w:rPr>
      <w:rFonts w:ascii="Times New Roman" w:eastAsia="Times New Roman" w:hAnsi="Times New Roman"/>
      <w:sz w:val="24"/>
      <w:lang w:eastAsia="en-US"/>
    </w:rPr>
  </w:style>
  <w:style w:type="paragraph" w:customStyle="1" w:styleId="NadpisKapitoly">
    <w:name w:val="Nadpis Kapitoly"/>
    <w:basedOn w:val="NormalnytextDP"/>
    <w:next w:val="NormalnytextDP"/>
    <w:unhideWhenUsed/>
    <w:rsid w:val="00790939"/>
    <w:pPr>
      <w:pageBreakBefore/>
      <w:numPr>
        <w:numId w:val="2"/>
      </w:numPr>
      <w:spacing w:before="240" w:after="60"/>
      <w:outlineLvl w:val="0"/>
    </w:pPr>
    <w:rPr>
      <w:rFonts w:ascii="Arial" w:hAnsi="Arial"/>
      <w:b/>
      <w:sz w:val="32"/>
    </w:rPr>
  </w:style>
  <w:style w:type="paragraph" w:customStyle="1" w:styleId="PodNadpisKapitoly">
    <w:name w:val="PodNadpis Kapitoly"/>
    <w:basedOn w:val="NadpisKapitoly"/>
    <w:next w:val="NormalnytextDP"/>
    <w:rsid w:val="00790939"/>
    <w:pPr>
      <w:keepNext/>
      <w:pageBreakBefore w:val="0"/>
      <w:numPr>
        <w:ilvl w:val="1"/>
      </w:numPr>
      <w:spacing w:before="180"/>
      <w:outlineLvl w:val="1"/>
    </w:pPr>
    <w:rPr>
      <w:sz w:val="28"/>
    </w:rPr>
  </w:style>
  <w:style w:type="paragraph" w:customStyle="1" w:styleId="PodNadpiskapitoly3uroven">
    <w:name w:val="PodNadpis kapitoly 3.uroven"/>
    <w:basedOn w:val="PodNadpisKapitoly"/>
    <w:next w:val="NormalnytextDP"/>
    <w:rsid w:val="00FD275C"/>
    <w:pPr>
      <w:numPr>
        <w:ilvl w:val="2"/>
      </w:numPr>
      <w:spacing w:before="120"/>
      <w:outlineLvl w:val="2"/>
    </w:pPr>
    <w:rPr>
      <w:sz w:val="24"/>
      <w:szCs w:val="24"/>
    </w:rPr>
  </w:style>
  <w:style w:type="paragraph" w:styleId="Obsah1">
    <w:name w:val="toc 1"/>
    <w:next w:val="Normlny"/>
    <w:uiPriority w:val="39"/>
    <w:rsid w:val="00FD275C"/>
    <w:pPr>
      <w:tabs>
        <w:tab w:val="right" w:leader="dot" w:pos="8493"/>
      </w:tabs>
      <w:spacing w:line="360" w:lineRule="auto"/>
      <w:ind w:left="340" w:right="567" w:hanging="340"/>
    </w:pPr>
    <w:rPr>
      <w:rFonts w:ascii="Times New Roman" w:eastAsia="Times New Roman" w:hAnsi="Times New Roman"/>
      <w:b/>
      <w:bCs/>
      <w:noProof/>
      <w:sz w:val="24"/>
      <w:szCs w:val="32"/>
      <w:lang w:eastAsia="en-US"/>
    </w:rPr>
  </w:style>
  <w:style w:type="paragraph" w:styleId="Obsah2">
    <w:name w:val="toc 2"/>
    <w:basedOn w:val="Obsah1"/>
    <w:next w:val="Normlny"/>
    <w:uiPriority w:val="39"/>
    <w:rsid w:val="00FD275C"/>
    <w:pPr>
      <w:tabs>
        <w:tab w:val="left" w:pos="680"/>
        <w:tab w:val="left" w:pos="765"/>
      </w:tabs>
      <w:ind w:left="397" w:hanging="284"/>
    </w:pPr>
    <w:rPr>
      <w:b w:val="0"/>
      <w:bCs w:val="0"/>
      <w:szCs w:val="28"/>
    </w:rPr>
  </w:style>
  <w:style w:type="paragraph" w:styleId="Obsah3">
    <w:name w:val="toc 3"/>
    <w:basedOn w:val="Obsah2"/>
    <w:next w:val="Normlny"/>
    <w:uiPriority w:val="39"/>
    <w:rsid w:val="00FD275C"/>
    <w:pPr>
      <w:tabs>
        <w:tab w:val="clear" w:pos="680"/>
        <w:tab w:val="clear" w:pos="765"/>
        <w:tab w:val="left" w:pos="1134"/>
      </w:tabs>
      <w:ind w:left="681"/>
    </w:pPr>
    <w:rPr>
      <w:iCs/>
      <w:szCs w:val="24"/>
    </w:rPr>
  </w:style>
  <w:style w:type="paragraph" w:styleId="Popis">
    <w:name w:val="caption"/>
    <w:aliases w:val="Popiska-Caption"/>
    <w:basedOn w:val="NormalnytextDP"/>
    <w:next w:val="NormalnytextDP"/>
    <w:qFormat/>
    <w:rsid w:val="00FD275C"/>
    <w:pPr>
      <w:spacing w:after="60"/>
      <w:ind w:firstLine="0"/>
      <w:jc w:val="center"/>
    </w:pPr>
    <w:rPr>
      <w:b/>
      <w:bCs/>
      <w:sz w:val="20"/>
    </w:rPr>
  </w:style>
  <w:style w:type="paragraph" w:customStyle="1" w:styleId="Tabulka">
    <w:name w:val="Tabulka"/>
    <w:basedOn w:val="NormalnytextDP"/>
    <w:rsid w:val="00FD275C"/>
    <w:pPr>
      <w:tabs>
        <w:tab w:val="decimal" w:pos="567"/>
      </w:tabs>
      <w:spacing w:before="80" w:after="80" w:line="240" w:lineRule="auto"/>
      <w:ind w:firstLine="0"/>
    </w:pPr>
  </w:style>
  <w:style w:type="paragraph" w:customStyle="1" w:styleId="ZoznamLiteratury">
    <w:name w:val="Zoznam Literatury"/>
    <w:basedOn w:val="NormalnytextDP"/>
    <w:rsid w:val="00FD275C"/>
    <w:pPr>
      <w:numPr>
        <w:numId w:val="3"/>
      </w:numPr>
      <w:spacing w:line="288" w:lineRule="auto"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FD27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FD275C"/>
    <w:rPr>
      <w:rFonts w:ascii="Tahoma" w:hAnsi="Tahoma" w:cs="Tahoma"/>
      <w:sz w:val="16"/>
      <w:szCs w:val="16"/>
    </w:rPr>
  </w:style>
  <w:style w:type="paragraph" w:styleId="Normlnywebov">
    <w:name w:val="Normal (Web)"/>
    <w:basedOn w:val="Normlny"/>
    <w:link w:val="NormlnywebovChar"/>
    <w:uiPriority w:val="99"/>
    <w:semiHidden/>
    <w:unhideWhenUsed/>
    <w:rsid w:val="00F84A8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sk-SK"/>
    </w:rPr>
  </w:style>
  <w:style w:type="paragraph" w:customStyle="1" w:styleId="kd">
    <w:name w:val="kód"/>
    <w:basedOn w:val="Normlnywebov"/>
    <w:link w:val="kdChar"/>
    <w:qFormat/>
    <w:rsid w:val="00790939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pacing w:before="0" w:beforeAutospacing="0" w:after="0" w:afterAutospacing="0"/>
    </w:pPr>
    <w:rPr>
      <w:rFonts w:ascii="Courier New" w:hAnsi="Courier New" w:cs="Courier New"/>
      <w:b/>
      <w:color w:val="000000"/>
      <w:sz w:val="22"/>
      <w:szCs w:val="16"/>
    </w:rPr>
  </w:style>
  <w:style w:type="character" w:styleId="Hypertextovprepojenie">
    <w:name w:val="Hyperlink"/>
    <w:basedOn w:val="Predvolenpsmoodseku"/>
    <w:uiPriority w:val="99"/>
    <w:unhideWhenUsed/>
    <w:rsid w:val="00FA5DA5"/>
    <w:rPr>
      <w:color w:val="0000FF"/>
      <w:u w:val="single"/>
    </w:rPr>
  </w:style>
  <w:style w:type="character" w:customStyle="1" w:styleId="NormlnywebovChar">
    <w:name w:val="Normálny (webový) Char"/>
    <w:basedOn w:val="Predvolenpsmoodseku"/>
    <w:link w:val="Normlnywebov"/>
    <w:uiPriority w:val="99"/>
    <w:semiHidden/>
    <w:rsid w:val="004633BC"/>
    <w:rPr>
      <w:rFonts w:ascii="Times New Roman" w:eastAsia="Times New Roman" w:hAnsi="Times New Roman"/>
      <w:sz w:val="24"/>
      <w:szCs w:val="24"/>
    </w:rPr>
  </w:style>
  <w:style w:type="character" w:customStyle="1" w:styleId="kdChar">
    <w:name w:val="kód Char"/>
    <w:basedOn w:val="NormlnywebovChar"/>
    <w:link w:val="kd"/>
    <w:rsid w:val="00790939"/>
    <w:rPr>
      <w:rFonts w:ascii="Courier New" w:eastAsia="Times New Roman" w:hAnsi="Courier New" w:cs="Courier New"/>
      <w:b/>
      <w:color w:val="000000"/>
      <w:sz w:val="22"/>
      <w:szCs w:val="16"/>
    </w:rPr>
  </w:style>
  <w:style w:type="paragraph" w:styleId="Zoznamobrzkov">
    <w:name w:val="table of figures"/>
    <w:basedOn w:val="Normlny"/>
    <w:next w:val="Normlny"/>
    <w:uiPriority w:val="99"/>
    <w:unhideWhenUsed/>
    <w:qFormat/>
    <w:rsid w:val="00D3506D"/>
    <w:rPr>
      <w:rFonts w:ascii="Times New Roman" w:hAnsi="Times New Roman"/>
      <w:sz w:val="24"/>
    </w:rPr>
  </w:style>
  <w:style w:type="character" w:styleId="Vrazn">
    <w:name w:val="Strong"/>
    <w:basedOn w:val="Predvolenpsmoodseku"/>
    <w:uiPriority w:val="22"/>
    <w:qFormat/>
    <w:rsid w:val="00062D39"/>
    <w:rPr>
      <w:b/>
      <w:bCs/>
    </w:rPr>
  </w:style>
  <w:style w:type="character" w:styleId="Nevyrieenzmienka">
    <w:name w:val="Unresolved Mention"/>
    <w:basedOn w:val="Predvolenpsmoodseku"/>
    <w:uiPriority w:val="99"/>
    <w:semiHidden/>
    <w:unhideWhenUsed/>
    <w:rsid w:val="00A22C4A"/>
    <w:rPr>
      <w:color w:val="605E5C"/>
      <w:shd w:val="clear" w:color="auto" w:fill="E1DFDD"/>
    </w:rPr>
  </w:style>
  <w:style w:type="character" w:customStyle="1" w:styleId="Nadpis2Char">
    <w:name w:val="Nadpis 2 Char"/>
    <w:basedOn w:val="Predvolenpsmoodseku"/>
    <w:link w:val="Nadpis2"/>
    <w:uiPriority w:val="9"/>
    <w:rsid w:val="00462875"/>
    <w:rPr>
      <w:rFonts w:ascii="Times New Roman" w:eastAsia="Times New Roman" w:hAnsi="Times New Roman"/>
      <w:b/>
      <w:bCs/>
      <w:sz w:val="36"/>
      <w:szCs w:val="36"/>
    </w:rPr>
  </w:style>
  <w:style w:type="character" w:customStyle="1" w:styleId="Nadpis1Char">
    <w:name w:val="Nadpis 1 Char"/>
    <w:basedOn w:val="Predvolenpsmoodseku"/>
    <w:link w:val="Nadpis1"/>
    <w:uiPriority w:val="9"/>
    <w:rsid w:val="00887804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843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35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29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1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93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2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7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9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0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7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5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0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7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hyperlink" Target="https://docs.paloaltonetworks.com/best-practices/10-2/data-center-best-practices/data-center-best-practice-security-policy/log-and-monitor-data-center-traffic" TargetMode="External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hyperlink" Target="https://www.makeuseof.com/types-of-firewalls/" TargetMode="Externa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hyperlink" Target="https://www.csoonline.com/article/566153/what-are-next-generation-firewalls-how-the-cloud-and-complexity-affect-them.html%20" TargetMode="External"/><Relationship Id="rId25" Type="http://schemas.openxmlformats.org/officeDocument/2006/relationships/hyperlink" Target="https://www.paloaltonetworks.com/cyberpedia/types-of-firewalls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techtarget.com/searchsecurity/answer/How-do-stateful-inspection-and-packet-filtering-firewalls-differ?_gl=1*s1su8y*_ga*MTA4OTc0MTQzNy4xNzE2NTM0MjQ2*_ga_TQKE4GS5P9*MTcxNjUzNDI0Ni4xLjEuMTcxNjUzNTIyMy4wLjAuMA.." TargetMode="External"/><Relationship Id="rId20" Type="http://schemas.openxmlformats.org/officeDocument/2006/relationships/hyperlink" Target="https://www.eccu.edu/blog/cybersecurity/network-security-firewalls-vpns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24" Type="http://schemas.openxmlformats.org/officeDocument/2006/relationships/hyperlink" Target="https://www.mcafee.com/sk-sk/antivirus/firewall.html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jis-eurasipjournals.springeropen.com/articles/10.1186/s13635-016-0042-3" TargetMode="External"/><Relationship Id="rId23" Type="http://schemas.openxmlformats.org/officeDocument/2006/relationships/hyperlink" Target="https://www.geeksforgeeks.org/introduction-of-firewall-in-computer-network/" TargetMode="External"/><Relationship Id="rId10" Type="http://schemas.openxmlformats.org/officeDocument/2006/relationships/endnotes" Target="endnotes.xml"/><Relationship Id="rId19" Type="http://schemas.openxmlformats.org/officeDocument/2006/relationships/hyperlink" Target="https://www.linkedin.com/pulse/advanced-firewall-techniques-proinfinc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chart" Target="charts/chart1.xml"/><Relationship Id="rId22" Type="http://schemas.openxmlformats.org/officeDocument/2006/relationships/hyperlink" Target="https://www.eset.com/sk/firewall-ochrana/" TargetMode="External"/><Relationship Id="rId27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SUS\Downloads\Ssablona_skolsky_projekt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chartUserShapes" Target="../drawings/drawing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sk-SK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sk-SK" sz="1400" b="0" i="0" u="none" strike="noStrike" baseline="0">
                <a:effectLst/>
              </a:rPr>
              <a:t>Týždenné útoky na organizáciu podľa regiónu</a:t>
            </a:r>
            <a:endParaRPr lang="sk-SK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sk-SK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Hárok1!$B$1</c:f>
              <c:strCache>
                <c:ptCount val="1"/>
                <c:pt idx="0">
                  <c:v>20212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Hárok1!$A$2:$A$6</c:f>
              <c:strCache>
                <c:ptCount val="5"/>
                <c:pt idx="0">
                  <c:v>Afrika</c:v>
                </c:pt>
                <c:pt idx="1">
                  <c:v>Asijský Pacifik</c:v>
                </c:pt>
                <c:pt idx="2">
                  <c:v>Latinská Amerika</c:v>
                </c:pt>
                <c:pt idx="3">
                  <c:v>Európa</c:v>
                </c:pt>
                <c:pt idx="4">
                  <c:v>Severná Amerika</c:v>
                </c:pt>
              </c:strCache>
            </c:strRef>
          </c:cat>
          <c:val>
            <c:numRef>
              <c:f>Hárok1!$B$2:$B$6</c:f>
              <c:numCache>
                <c:formatCode>General</c:formatCode>
                <c:ptCount val="5"/>
                <c:pt idx="0">
                  <c:v>1800</c:v>
                </c:pt>
                <c:pt idx="1">
                  <c:v>1400</c:v>
                </c:pt>
                <c:pt idx="2">
                  <c:v>1200</c:v>
                </c:pt>
                <c:pt idx="3">
                  <c:v>750</c:v>
                </c:pt>
                <c:pt idx="4">
                  <c:v>600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3DE-468E-84A2-8DED43C6006E}"/>
            </c:ext>
          </c:extLst>
        </c:ser>
        <c:ser>
          <c:idx val="1"/>
          <c:order val="1"/>
          <c:tx>
            <c:strRef>
              <c:f>Hárok1!$C$1</c:f>
              <c:strCache>
                <c:ptCount val="1"/>
                <c:pt idx="0">
                  <c:v>2022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Hárok1!$A$2:$A$6</c:f>
              <c:strCache>
                <c:ptCount val="5"/>
                <c:pt idx="0">
                  <c:v>Afrika</c:v>
                </c:pt>
                <c:pt idx="1">
                  <c:v>Asijský Pacifik</c:v>
                </c:pt>
                <c:pt idx="2">
                  <c:v>Latinská Amerika</c:v>
                </c:pt>
                <c:pt idx="3">
                  <c:v>Európa</c:v>
                </c:pt>
                <c:pt idx="4">
                  <c:v>Severná Amerika</c:v>
                </c:pt>
              </c:strCache>
            </c:strRef>
          </c:cat>
          <c:val>
            <c:numRef>
              <c:f>Hárok1!$C$2:$C$6</c:f>
              <c:numCache>
                <c:formatCode>General</c:formatCode>
                <c:ptCount val="5"/>
                <c:pt idx="0">
                  <c:v>1900</c:v>
                </c:pt>
                <c:pt idx="1">
                  <c:v>1700</c:v>
                </c:pt>
                <c:pt idx="2">
                  <c:v>1650</c:v>
                </c:pt>
                <c:pt idx="3">
                  <c:v>1000</c:v>
                </c:pt>
                <c:pt idx="4">
                  <c:v>900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23DE-468E-84A2-8DED43C6006E}"/>
            </c:ext>
          </c:extLst>
        </c:ser>
        <c:ser>
          <c:idx val="2"/>
          <c:order val="2"/>
          <c:tx>
            <c:strRef>
              <c:f>Hárok1!$D$1</c:f>
              <c:strCache>
                <c:ptCount val="1"/>
                <c:pt idx="0">
                  <c:v>Stĺpec1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Hárok1!$A$2:$A$6</c:f>
              <c:strCache>
                <c:ptCount val="5"/>
                <c:pt idx="0">
                  <c:v>Afrika</c:v>
                </c:pt>
                <c:pt idx="1">
                  <c:v>Asijský Pacifik</c:v>
                </c:pt>
                <c:pt idx="2">
                  <c:v>Latinská Amerika</c:v>
                </c:pt>
                <c:pt idx="3">
                  <c:v>Európa</c:v>
                </c:pt>
                <c:pt idx="4">
                  <c:v>Severná Amerika</c:v>
                </c:pt>
              </c:strCache>
            </c:strRef>
          </c:cat>
          <c:val>
            <c:numRef>
              <c:f>Hárok1!$D$2:$D$6</c:f>
            </c:numRef>
          </c:val>
          <c:extLst>
            <c:ext xmlns:c16="http://schemas.microsoft.com/office/drawing/2014/chart" uri="{C3380CC4-5D6E-409C-BE32-E72D297353CC}">
              <c16:uniqueId val="{00000002-23DE-468E-84A2-8DED43C6006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96617679"/>
        <c:axId val="96617199"/>
      </c:barChart>
      <c:catAx>
        <c:axId val="9661767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k-SK"/>
          </a:p>
        </c:txPr>
        <c:crossAx val="96617199"/>
        <c:crosses val="autoZero"/>
        <c:auto val="1"/>
        <c:lblAlgn val="ctr"/>
        <c:lblOffset val="100"/>
        <c:noMultiLvlLbl val="0"/>
      </c:catAx>
      <c:valAx>
        <c:axId val="9661719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k-SK"/>
          </a:p>
        </c:txPr>
        <c:crossAx val="9661767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sk-SK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sk-SK"/>
    </a:p>
  </c:txPr>
  <c:externalData r:id="rId3">
    <c:autoUpdate val="0"/>
  </c:externalData>
  <c:userShapes r:id="rId4"/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0.13536</cdr:x>
      <cdr:y>0.18757</cdr:y>
    </cdr:from>
    <cdr:to>
      <cdr:x>0.18505</cdr:x>
      <cdr:y>0.22509</cdr:y>
    </cdr:to>
    <cdr:cxnSp macro="">
      <cdr:nvCxnSpPr>
        <cdr:cNvPr id="7" name="Rovná spojovacia šípka 6"/>
        <cdr:cNvCxnSpPr/>
      </cdr:nvCxnSpPr>
      <cdr:spPr>
        <a:xfrm xmlns:a="http://schemas.openxmlformats.org/drawingml/2006/main" flipV="1">
          <a:off x="628153" y="556591"/>
          <a:ext cx="230588" cy="111318"/>
        </a:xfrm>
        <a:prstGeom xmlns:a="http://schemas.openxmlformats.org/drawingml/2006/main" prst="straightConnector1">
          <a:avLst/>
        </a:prstGeom>
        <a:ln xmlns:a="http://schemas.openxmlformats.org/drawingml/2006/main">
          <a:tailEnd type="triangle"/>
        </a:ln>
      </cdr:spPr>
      <cdr:style>
        <a:lnRef xmlns:a="http://schemas.openxmlformats.org/drawingml/2006/main" idx="1">
          <a:schemeClr val="dk1"/>
        </a:lnRef>
        <a:fillRef xmlns:a="http://schemas.openxmlformats.org/drawingml/2006/main" idx="0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0.3102</cdr:x>
      <cdr:y>0.25509</cdr:y>
    </cdr:from>
    <cdr:to>
      <cdr:x>0.3633</cdr:x>
      <cdr:y>0.35545</cdr:y>
    </cdr:to>
    <cdr:cxnSp macro="">
      <cdr:nvCxnSpPr>
        <cdr:cNvPr id="8" name="Rovná spojovacia šípka 7"/>
        <cdr:cNvCxnSpPr/>
      </cdr:nvCxnSpPr>
      <cdr:spPr>
        <a:xfrm xmlns:a="http://schemas.openxmlformats.org/drawingml/2006/main" flipV="1">
          <a:off x="1439508" y="756948"/>
          <a:ext cx="246417" cy="297794"/>
        </a:xfrm>
        <a:prstGeom xmlns:a="http://schemas.openxmlformats.org/drawingml/2006/main" prst="straightConnector1">
          <a:avLst/>
        </a:prstGeom>
        <a:ln xmlns:a="http://schemas.openxmlformats.org/drawingml/2006/main">
          <a:tailEnd type="triangle"/>
        </a:ln>
      </cdr:spPr>
      <cdr:style>
        <a:lnRef xmlns:a="http://schemas.openxmlformats.org/drawingml/2006/main" idx="1">
          <a:schemeClr val="dk1"/>
        </a:lnRef>
        <a:fillRef xmlns:a="http://schemas.openxmlformats.org/drawingml/2006/main" idx="0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0.48745</cdr:x>
      <cdr:y>0.27868</cdr:y>
    </cdr:from>
    <cdr:to>
      <cdr:x>0.53459</cdr:x>
      <cdr:y>0.42177</cdr:y>
    </cdr:to>
    <cdr:cxnSp macro="">
      <cdr:nvCxnSpPr>
        <cdr:cNvPr id="11" name="Rovná spojovacia šípka 10"/>
        <cdr:cNvCxnSpPr/>
      </cdr:nvCxnSpPr>
      <cdr:spPr>
        <a:xfrm xmlns:a="http://schemas.openxmlformats.org/drawingml/2006/main" flipV="1">
          <a:off x="2262051" y="826936"/>
          <a:ext cx="218756" cy="424619"/>
        </a:xfrm>
        <a:prstGeom xmlns:a="http://schemas.openxmlformats.org/drawingml/2006/main" prst="straightConnector1">
          <a:avLst/>
        </a:prstGeom>
        <a:ln xmlns:a="http://schemas.openxmlformats.org/drawingml/2006/main">
          <a:tailEnd type="triangle"/>
        </a:ln>
      </cdr:spPr>
      <cdr:style>
        <a:lnRef xmlns:a="http://schemas.openxmlformats.org/drawingml/2006/main" idx="1">
          <a:schemeClr val="dk1"/>
        </a:lnRef>
        <a:fillRef xmlns:a="http://schemas.openxmlformats.org/drawingml/2006/main" idx="0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0.66776</cdr:x>
      <cdr:y>0.47965</cdr:y>
    </cdr:from>
    <cdr:to>
      <cdr:x>0.70936</cdr:x>
      <cdr:y>0.55853</cdr:y>
    </cdr:to>
    <cdr:cxnSp macro="">
      <cdr:nvCxnSpPr>
        <cdr:cNvPr id="13" name="Rovná spojovacia šípka 12"/>
        <cdr:cNvCxnSpPr/>
      </cdr:nvCxnSpPr>
      <cdr:spPr>
        <a:xfrm xmlns:a="http://schemas.openxmlformats.org/drawingml/2006/main" flipV="1">
          <a:off x="3098800" y="1423283"/>
          <a:ext cx="193040" cy="234067"/>
        </a:xfrm>
        <a:prstGeom xmlns:a="http://schemas.openxmlformats.org/drawingml/2006/main" prst="straightConnector1">
          <a:avLst/>
        </a:prstGeom>
        <a:ln xmlns:a="http://schemas.openxmlformats.org/drawingml/2006/main">
          <a:tailEnd type="triangle"/>
        </a:ln>
      </cdr:spPr>
      <cdr:style>
        <a:lnRef xmlns:a="http://schemas.openxmlformats.org/drawingml/2006/main" idx="1">
          <a:schemeClr val="dk1"/>
        </a:lnRef>
        <a:fillRef xmlns:a="http://schemas.openxmlformats.org/drawingml/2006/main" idx="0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0.84154</cdr:x>
      <cdr:y>0.50644</cdr:y>
    </cdr:from>
    <cdr:to>
      <cdr:x>0.88242</cdr:x>
      <cdr:y>0.60561</cdr:y>
    </cdr:to>
    <cdr:cxnSp macro="">
      <cdr:nvCxnSpPr>
        <cdr:cNvPr id="15" name="Rovná spojovacia šípka 14"/>
        <cdr:cNvCxnSpPr/>
      </cdr:nvCxnSpPr>
      <cdr:spPr>
        <a:xfrm xmlns:a="http://schemas.openxmlformats.org/drawingml/2006/main" flipV="1">
          <a:off x="3905250" y="1502796"/>
          <a:ext cx="189672" cy="294254"/>
        </a:xfrm>
        <a:prstGeom xmlns:a="http://schemas.openxmlformats.org/drawingml/2006/main" prst="straightConnector1">
          <a:avLst/>
        </a:prstGeom>
        <a:ln xmlns:a="http://schemas.openxmlformats.org/drawingml/2006/main">
          <a:tailEnd type="triangle"/>
        </a:ln>
      </cdr:spPr>
      <cdr:style>
        <a:lnRef xmlns:a="http://schemas.openxmlformats.org/drawingml/2006/main" idx="1">
          <a:schemeClr val="dk1"/>
        </a:lnRef>
        <a:fillRef xmlns:a="http://schemas.openxmlformats.org/drawingml/2006/main" idx="0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0.62888</cdr:x>
      <cdr:y>0.24155</cdr:y>
    </cdr:from>
    <cdr:to>
      <cdr:x>0.80367</cdr:x>
      <cdr:y>0.37924</cdr:y>
    </cdr:to>
    <cdr:sp macro="" textlink="">
      <cdr:nvSpPr>
        <cdr:cNvPr id="2" name="Textové pole 1"/>
        <cdr:cNvSpPr txBox="1"/>
      </cdr:nvSpPr>
      <cdr:spPr>
        <a:xfrm xmlns:a="http://schemas.openxmlformats.org/drawingml/2006/main">
          <a:off x="3010619" y="862641"/>
          <a:ext cx="836763" cy="491705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endParaRPr lang="sk-SK" sz="1100"/>
        </a:p>
      </cdr:txBody>
    </cdr:sp>
  </cdr:relSizeAnchor>
  <cdr:relSizeAnchor xmlns:cdr="http://schemas.openxmlformats.org/drawingml/2006/chartDrawing">
    <cdr:from>
      <cdr:x>0.16548</cdr:x>
      <cdr:y>0.13271</cdr:y>
    </cdr:from>
    <cdr:to>
      <cdr:x>0.31301</cdr:x>
      <cdr:y>0.25628</cdr:y>
    </cdr:to>
    <cdr:sp macro="" textlink="">
      <cdr:nvSpPr>
        <cdr:cNvPr id="14" name="Textové pole 13"/>
        <cdr:cNvSpPr txBox="1"/>
      </cdr:nvSpPr>
      <cdr:spPr>
        <a:xfrm xmlns:a="http://schemas.openxmlformats.org/drawingml/2006/main">
          <a:off x="767930" y="393797"/>
          <a:ext cx="684639" cy="366688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r>
            <a:rPr lang="en-US" sz="800"/>
            <a:t>+4%</a:t>
          </a:r>
          <a:endParaRPr lang="sk-SK" sz="800"/>
        </a:p>
      </cdr:txBody>
    </cdr:sp>
  </cdr:relSizeAnchor>
  <cdr:relSizeAnchor xmlns:cdr="http://schemas.openxmlformats.org/drawingml/2006/chartDrawing">
    <cdr:from>
      <cdr:x>0.85247</cdr:x>
      <cdr:y>0.44996</cdr:y>
    </cdr:from>
    <cdr:to>
      <cdr:x>1</cdr:x>
      <cdr:y>0.57354</cdr:y>
    </cdr:to>
    <cdr:sp macro="" textlink="">
      <cdr:nvSpPr>
        <cdr:cNvPr id="21" name="Textové pole 1"/>
        <cdr:cNvSpPr txBox="1"/>
      </cdr:nvSpPr>
      <cdr:spPr>
        <a:xfrm xmlns:a="http://schemas.openxmlformats.org/drawingml/2006/main">
          <a:off x="3955941" y="1335198"/>
          <a:ext cx="684639" cy="366688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en-US" sz="800"/>
            <a:t>+52%</a:t>
          </a:r>
          <a:endParaRPr lang="sk-SK" sz="800"/>
        </a:p>
      </cdr:txBody>
    </cdr:sp>
  </cdr:relSizeAnchor>
  <cdr:relSizeAnchor xmlns:cdr="http://schemas.openxmlformats.org/drawingml/2006/chartDrawing">
    <cdr:from>
      <cdr:x>0.68554</cdr:x>
      <cdr:y>0.41679</cdr:y>
    </cdr:from>
    <cdr:to>
      <cdr:x>0.83307</cdr:x>
      <cdr:y>0.54037</cdr:y>
    </cdr:to>
    <cdr:sp macro="" textlink="">
      <cdr:nvSpPr>
        <cdr:cNvPr id="22" name="Textové pole 1"/>
        <cdr:cNvSpPr txBox="1"/>
      </cdr:nvSpPr>
      <cdr:spPr>
        <a:xfrm xmlns:a="http://schemas.openxmlformats.org/drawingml/2006/main">
          <a:off x="3181298" y="1236778"/>
          <a:ext cx="684639" cy="366688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en-US" sz="800"/>
            <a:t>+26%</a:t>
          </a:r>
          <a:endParaRPr lang="sk-SK" sz="800"/>
        </a:p>
      </cdr:txBody>
    </cdr:sp>
  </cdr:relSizeAnchor>
  <cdr:relSizeAnchor xmlns:cdr="http://schemas.openxmlformats.org/drawingml/2006/chartDrawing">
    <cdr:from>
      <cdr:x>0.33512</cdr:x>
      <cdr:y>0.19502</cdr:y>
    </cdr:from>
    <cdr:to>
      <cdr:x>0.48265</cdr:x>
      <cdr:y>0.31859</cdr:y>
    </cdr:to>
    <cdr:sp macro="" textlink="">
      <cdr:nvSpPr>
        <cdr:cNvPr id="23" name="Textové pole 1"/>
        <cdr:cNvSpPr txBox="1"/>
      </cdr:nvSpPr>
      <cdr:spPr>
        <a:xfrm xmlns:a="http://schemas.openxmlformats.org/drawingml/2006/main">
          <a:off x="1555134" y="578682"/>
          <a:ext cx="684639" cy="366688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en-US" sz="800"/>
            <a:t>+22%</a:t>
          </a:r>
          <a:endParaRPr lang="sk-SK" sz="800"/>
        </a:p>
      </cdr:txBody>
    </cdr:sp>
  </cdr:relSizeAnchor>
  <cdr:relSizeAnchor xmlns:cdr="http://schemas.openxmlformats.org/drawingml/2006/chartDrawing">
    <cdr:from>
      <cdr:x>0.51237</cdr:x>
      <cdr:y>0.20667</cdr:y>
    </cdr:from>
    <cdr:to>
      <cdr:x>0.6599</cdr:x>
      <cdr:y>0.33024</cdr:y>
    </cdr:to>
    <cdr:sp macro="" textlink="">
      <cdr:nvSpPr>
        <cdr:cNvPr id="24" name="Textové pole 1"/>
        <cdr:cNvSpPr txBox="1"/>
      </cdr:nvSpPr>
      <cdr:spPr>
        <a:xfrm xmlns:a="http://schemas.openxmlformats.org/drawingml/2006/main">
          <a:off x="2377692" y="613252"/>
          <a:ext cx="684639" cy="366688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en-US" sz="800"/>
            <a:t>+29%</a:t>
          </a:r>
          <a:endParaRPr lang="sk-SK" sz="800"/>
        </a:p>
      </cdr:txBody>
    </cdr:sp>
  </cdr:relSizeAnchor>
</c:userShape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AC548EE66F0114FA963973991453F4D" ma:contentTypeVersion="4" ma:contentTypeDescription="Umožňuje vytvoriť nový dokument." ma:contentTypeScope="" ma:versionID="534c20b5e4805efd7d60f8b230285868">
  <xsd:schema xmlns:xsd="http://www.w3.org/2001/XMLSchema" xmlns:xs="http://www.w3.org/2001/XMLSchema" xmlns:p="http://schemas.microsoft.com/office/2006/metadata/properties" xmlns:ns3="40387403-fdd1-4f97-8958-598fd7280d0f" targetNamespace="http://schemas.microsoft.com/office/2006/metadata/properties" ma:root="true" ma:fieldsID="56804a35445afc34880e48d295fc3982" ns3:_="">
    <xsd:import namespace="40387403-fdd1-4f97-8958-598fd7280d0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387403-fdd1-4f97-8958-598fd7280d0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FEE1B0-E50A-4D45-8A64-FA0042BAE9C9}">
  <ds:schemaRefs>
    <ds:schemaRef ds:uri="http://schemas.microsoft.com/office/2006/documentManagement/types"/>
    <ds:schemaRef ds:uri="http://www.w3.org/XML/1998/namespace"/>
    <ds:schemaRef ds:uri="http://purl.org/dc/terms/"/>
    <ds:schemaRef ds:uri="http://schemas.microsoft.com/office/2006/metadata/properties"/>
    <ds:schemaRef ds:uri="http://purl.org/dc/elements/1.1/"/>
    <ds:schemaRef ds:uri="40387403-fdd1-4f97-8958-598fd7280d0f"/>
    <ds:schemaRef ds:uri="http://schemas.microsoft.com/office/infopath/2007/PartnerControls"/>
    <ds:schemaRef ds:uri="http://schemas.openxmlformats.org/package/2006/metadata/core-properties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CB6404B4-F8DF-4D01-A941-CCBCFD82F56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D8F61C3-8C96-4940-AACE-99FC0D29CEF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0387403-fdd1-4f97-8958-598fd7280d0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1EB85DF-9CD6-49D3-AB4B-0EF7ADDF55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Ssablona_skolsky_projekt.dotx</Template>
  <TotalTime>0</TotalTime>
  <Pages>11</Pages>
  <Words>2072</Words>
  <Characters>11817</Characters>
  <Application>Microsoft Office Word</Application>
  <DocSecurity>0</DocSecurity>
  <Lines>98</Lines>
  <Paragraphs>27</Paragraphs>
  <ScaleCrop>false</ScaleCrop>
  <Company>UPJS</Company>
  <LinksUpToDate>false</LinksUpToDate>
  <CharactersWithSpaces>13862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Vilagi Adam Jan</cp:lastModifiedBy>
  <cp:revision>2</cp:revision>
  <dcterms:created xsi:type="dcterms:W3CDTF">2024-05-26T18:40:00Z</dcterms:created>
  <dcterms:modified xsi:type="dcterms:W3CDTF">2024-05-26T18:40:00Z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0x0101007AC548EE66F0114FA963973991453F4D</vt:lpwstr>
  </property>
</Properties>
</file>